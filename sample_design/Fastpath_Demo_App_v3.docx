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A786A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A0CA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4E83C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38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4CEE1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CA5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805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24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143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FC95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45636"/>
    <w:multiLevelType w:val="hybridMultilevel"/>
    <w:tmpl w:val="57167D2E"/>
    <w:lvl w:ilvl="0" w:tplc="B2EA7098">
      <w:start w:val="1"/>
      <w:numFmt w:val="bullet"/>
      <w:pStyle w:val="Bulleted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A66DF0"/>
    <w:multiLevelType w:val="hybridMultilevel"/>
    <w:tmpl w:val="A18E7194"/>
    <w:lvl w:ilvl="0" w:tplc="BC3E50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C8041F2"/>
    <w:multiLevelType w:val="multilevel"/>
    <w:tmpl w:val="CE3665AA"/>
    <w:styleLink w:val="StyleOutlinenumberedCourierNewDarkBlueLeft049Hangi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00008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150215F4"/>
    <w:multiLevelType w:val="hybridMultilevel"/>
    <w:tmpl w:val="9272871E"/>
    <w:lvl w:ilvl="0" w:tplc="EB9A156C">
      <w:start w:val="1"/>
      <w:numFmt w:val="decimal"/>
      <w:pStyle w:val="ListParagraph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5D957AF"/>
    <w:multiLevelType w:val="multilevel"/>
    <w:tmpl w:val="3BD4C3E0"/>
    <w:lvl w:ilvl="0">
      <w:start w:val="1"/>
      <w:numFmt w:val="decimal"/>
      <w:pStyle w:val="Heading1Blue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Blue"/>
      <w:lvlText w:val="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Blue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8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396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96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9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3960" w:hanging="720"/>
      </w:pPr>
      <w:rPr>
        <w:rFonts w:hint="default"/>
      </w:rPr>
    </w:lvl>
  </w:abstractNum>
  <w:abstractNum w:abstractNumId="15">
    <w:nsid w:val="16F912B2"/>
    <w:multiLevelType w:val="multilevel"/>
    <w:tmpl w:val="1E948C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C0E7828"/>
    <w:multiLevelType w:val="multilevel"/>
    <w:tmpl w:val="CE3665AA"/>
    <w:numStyleLink w:val="BullettedList"/>
  </w:abstractNum>
  <w:abstractNum w:abstractNumId="17">
    <w:nsid w:val="2AF82C37"/>
    <w:multiLevelType w:val="multilevel"/>
    <w:tmpl w:val="8D22C896"/>
    <w:styleLink w:val="StyleBulletedLeft049Hanging025"/>
    <w:lvl w:ilvl="0">
      <w:start w:val="1"/>
      <w:numFmt w:val="bullet"/>
      <w:lvlText w:val="►"/>
      <w:lvlJc w:val="left"/>
      <w:pPr>
        <w:tabs>
          <w:tab w:val="num" w:pos="1060"/>
        </w:tabs>
        <w:ind w:left="1060" w:hanging="360"/>
      </w:pPr>
      <w:rPr>
        <w:rFonts w:ascii="Verdana" w:hAnsi="Verdana"/>
        <w:color w:val="000080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8">
    <w:nsid w:val="2B773423"/>
    <w:multiLevelType w:val="multilevel"/>
    <w:tmpl w:val="CE3665AA"/>
    <w:styleLink w:val="StyleOutlinenumberedLeft049Hangi1"/>
    <w:lvl w:ilvl="0">
      <w:start w:val="1"/>
      <w:numFmt w:val="bullet"/>
      <w:pStyle w:val="BulletedCustom"/>
      <w:lvlText w:val="►"/>
      <w:lvlJc w:val="left"/>
      <w:pPr>
        <w:tabs>
          <w:tab w:val="num" w:pos="360"/>
        </w:tabs>
        <w:ind w:left="360" w:hanging="360"/>
      </w:pPr>
      <w:rPr>
        <w:rFonts w:ascii="Courier New" w:hAnsi="Courier New"/>
        <w:color w:val="00008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677826E1"/>
    <w:multiLevelType w:val="multilevel"/>
    <w:tmpl w:val="CE3665AA"/>
    <w:numStyleLink w:val="StyleOutlinenumberedLeft049Hangi1"/>
  </w:abstractNum>
  <w:abstractNum w:abstractNumId="20">
    <w:nsid w:val="6BCC30AF"/>
    <w:multiLevelType w:val="multilevel"/>
    <w:tmpl w:val="CE3665AA"/>
    <w:styleLink w:val="BullettedList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Courier New" w:hAnsi="Courier New"/>
        <w:color w:val="00008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6C0E2D56"/>
    <w:multiLevelType w:val="multilevel"/>
    <w:tmpl w:val="5852AA96"/>
    <w:styleLink w:val="BulletedListLevel1"/>
    <w:lvl w:ilvl="0">
      <w:start w:val="1"/>
      <w:numFmt w:val="bullet"/>
      <w:lvlText w:val=""/>
      <w:lvlJc w:val="left"/>
      <w:pPr>
        <w:tabs>
          <w:tab w:val="num" w:pos="1800"/>
        </w:tabs>
        <w:ind w:left="1944" w:hanging="216"/>
      </w:pPr>
      <w:rPr>
        <w:rFonts w:ascii="Wingdings" w:hAnsi="Wingdings"/>
        <w:color w:val="5D87A1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2520" w:hanging="360"/>
      </w:pPr>
      <w:rPr>
        <w:rFonts w:ascii="Verdana" w:hAnsi="Verdana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240" w:hanging="360"/>
      </w:pPr>
      <w:rPr>
        <w:rFonts w:ascii="Wingdings" w:hAnsi="Wingdings" w:hint="default"/>
        <w:color w:val="5D87A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640A14"/>
    <w:multiLevelType w:val="multilevel"/>
    <w:tmpl w:val="CE3665AA"/>
    <w:styleLink w:val="StyleOutlinenumberedLeft049Hangi10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00008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4"/>
  </w:num>
  <w:num w:numId="5">
    <w:abstractNumId w:val="17"/>
  </w:num>
  <w:num w:numId="6">
    <w:abstractNumId w:val="12"/>
  </w:num>
  <w:num w:numId="7">
    <w:abstractNumId w:val="22"/>
  </w:num>
  <w:num w:numId="8">
    <w:abstractNumId w:val="18"/>
  </w:num>
  <w:num w:numId="9">
    <w:abstractNumId w:val="19"/>
  </w:num>
  <w:num w:numId="10">
    <w:abstractNumId w:val="10"/>
  </w:num>
  <w:num w:numId="11">
    <w:abstractNumId w:val="15"/>
  </w:num>
  <w:num w:numId="12">
    <w:abstractNumId w:val="20"/>
  </w:num>
  <w:num w:numId="13">
    <w:abstractNumId w:val="16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NotTrackMoves/>
  <w:defaultTabStop w:val="720"/>
  <w:drawingGridHorizontalSpacing w:val="101"/>
  <w:drawingGridVerticalSpacing w:val="187"/>
  <w:displayHorizontalDrawingGridEvery w:val="2"/>
  <w:noPunctuationKerning/>
  <w:characterSpacingControl w:val="doNotCompress"/>
  <w:hdrShapeDefaults>
    <o:shapedefaults v:ext="edit" spidmax="2049" o:allowoverlap="f" fill="f" fillcolor="white" stroke="f">
      <v:fill color="white" on="f"/>
      <v:stroke on="f"/>
      <o:colormru v:ext="edit" colors="#e2dfd8,#d09860,#dcb38a,#eed9c4,#b0a79c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4518"/>
    <w:rsid w:val="00001BAB"/>
    <w:rsid w:val="00001DEF"/>
    <w:rsid w:val="00001F4B"/>
    <w:rsid w:val="00002086"/>
    <w:rsid w:val="0000483F"/>
    <w:rsid w:val="00005E81"/>
    <w:rsid w:val="00006488"/>
    <w:rsid w:val="000064E0"/>
    <w:rsid w:val="00007C07"/>
    <w:rsid w:val="000135F6"/>
    <w:rsid w:val="00013BD0"/>
    <w:rsid w:val="0002041F"/>
    <w:rsid w:val="00020CC1"/>
    <w:rsid w:val="00022096"/>
    <w:rsid w:val="0002330F"/>
    <w:rsid w:val="0002504A"/>
    <w:rsid w:val="00025EA1"/>
    <w:rsid w:val="00027932"/>
    <w:rsid w:val="0003389D"/>
    <w:rsid w:val="00034567"/>
    <w:rsid w:val="0003471D"/>
    <w:rsid w:val="00035A52"/>
    <w:rsid w:val="00036745"/>
    <w:rsid w:val="000442F7"/>
    <w:rsid w:val="000459AC"/>
    <w:rsid w:val="00045CDE"/>
    <w:rsid w:val="00046211"/>
    <w:rsid w:val="000528D2"/>
    <w:rsid w:val="00054933"/>
    <w:rsid w:val="00054C95"/>
    <w:rsid w:val="00057B0A"/>
    <w:rsid w:val="000606AC"/>
    <w:rsid w:val="00061534"/>
    <w:rsid w:val="00061EB1"/>
    <w:rsid w:val="00062F54"/>
    <w:rsid w:val="0006335A"/>
    <w:rsid w:val="00063D5A"/>
    <w:rsid w:val="00064A06"/>
    <w:rsid w:val="0006634C"/>
    <w:rsid w:val="00066BBD"/>
    <w:rsid w:val="00071715"/>
    <w:rsid w:val="000720AD"/>
    <w:rsid w:val="00075C38"/>
    <w:rsid w:val="00076059"/>
    <w:rsid w:val="000804B9"/>
    <w:rsid w:val="00081C24"/>
    <w:rsid w:val="0008264F"/>
    <w:rsid w:val="00082EA6"/>
    <w:rsid w:val="00083E48"/>
    <w:rsid w:val="00087D04"/>
    <w:rsid w:val="00094A73"/>
    <w:rsid w:val="000963A4"/>
    <w:rsid w:val="00096B5F"/>
    <w:rsid w:val="000A571E"/>
    <w:rsid w:val="000A5795"/>
    <w:rsid w:val="000A6E25"/>
    <w:rsid w:val="000A76FC"/>
    <w:rsid w:val="000A7D9A"/>
    <w:rsid w:val="000B05D2"/>
    <w:rsid w:val="000B1348"/>
    <w:rsid w:val="000B192D"/>
    <w:rsid w:val="000B369D"/>
    <w:rsid w:val="000B4272"/>
    <w:rsid w:val="000B47A0"/>
    <w:rsid w:val="000B6C99"/>
    <w:rsid w:val="000C02F0"/>
    <w:rsid w:val="000C08B9"/>
    <w:rsid w:val="000C1EC8"/>
    <w:rsid w:val="000C20DD"/>
    <w:rsid w:val="000C2933"/>
    <w:rsid w:val="000C431C"/>
    <w:rsid w:val="000C5291"/>
    <w:rsid w:val="000C7FA5"/>
    <w:rsid w:val="000D009F"/>
    <w:rsid w:val="000D1402"/>
    <w:rsid w:val="000D337F"/>
    <w:rsid w:val="000D4D1D"/>
    <w:rsid w:val="000D5E88"/>
    <w:rsid w:val="000D7FF0"/>
    <w:rsid w:val="000E06A3"/>
    <w:rsid w:val="000E0B8B"/>
    <w:rsid w:val="000E1F84"/>
    <w:rsid w:val="000F22B4"/>
    <w:rsid w:val="000F5B63"/>
    <w:rsid w:val="000F6E1A"/>
    <w:rsid w:val="000F798A"/>
    <w:rsid w:val="00100694"/>
    <w:rsid w:val="001063C1"/>
    <w:rsid w:val="001107A2"/>
    <w:rsid w:val="00111929"/>
    <w:rsid w:val="001174D8"/>
    <w:rsid w:val="00125523"/>
    <w:rsid w:val="001258C4"/>
    <w:rsid w:val="0012633A"/>
    <w:rsid w:val="001301EB"/>
    <w:rsid w:val="00130F9D"/>
    <w:rsid w:val="00131B6E"/>
    <w:rsid w:val="0013268D"/>
    <w:rsid w:val="00132B17"/>
    <w:rsid w:val="0013555F"/>
    <w:rsid w:val="0013613E"/>
    <w:rsid w:val="0013794C"/>
    <w:rsid w:val="00137F2C"/>
    <w:rsid w:val="00144BE3"/>
    <w:rsid w:val="00151C5F"/>
    <w:rsid w:val="001522BF"/>
    <w:rsid w:val="001531FF"/>
    <w:rsid w:val="00155BC3"/>
    <w:rsid w:val="0015715A"/>
    <w:rsid w:val="00157450"/>
    <w:rsid w:val="00161406"/>
    <w:rsid w:val="00161765"/>
    <w:rsid w:val="001620E2"/>
    <w:rsid w:val="00162B4B"/>
    <w:rsid w:val="0016438D"/>
    <w:rsid w:val="00166136"/>
    <w:rsid w:val="00166297"/>
    <w:rsid w:val="001671D7"/>
    <w:rsid w:val="0016741A"/>
    <w:rsid w:val="001678BC"/>
    <w:rsid w:val="00170F7A"/>
    <w:rsid w:val="0017104C"/>
    <w:rsid w:val="001714A9"/>
    <w:rsid w:val="001717F9"/>
    <w:rsid w:val="00175F39"/>
    <w:rsid w:val="00177996"/>
    <w:rsid w:val="001801E5"/>
    <w:rsid w:val="00184358"/>
    <w:rsid w:val="00184D8A"/>
    <w:rsid w:val="00184EF1"/>
    <w:rsid w:val="0018526E"/>
    <w:rsid w:val="001910F8"/>
    <w:rsid w:val="001971F9"/>
    <w:rsid w:val="00197254"/>
    <w:rsid w:val="001A04E2"/>
    <w:rsid w:val="001A0686"/>
    <w:rsid w:val="001A636A"/>
    <w:rsid w:val="001B03C5"/>
    <w:rsid w:val="001B1608"/>
    <w:rsid w:val="001B26D5"/>
    <w:rsid w:val="001B3192"/>
    <w:rsid w:val="001B35E1"/>
    <w:rsid w:val="001B4980"/>
    <w:rsid w:val="001B4A8F"/>
    <w:rsid w:val="001B551B"/>
    <w:rsid w:val="001B7749"/>
    <w:rsid w:val="001C0291"/>
    <w:rsid w:val="001C2B52"/>
    <w:rsid w:val="001C48F3"/>
    <w:rsid w:val="001C4C91"/>
    <w:rsid w:val="001C7120"/>
    <w:rsid w:val="001D0FF9"/>
    <w:rsid w:val="001D2F55"/>
    <w:rsid w:val="001D2F8C"/>
    <w:rsid w:val="001D521C"/>
    <w:rsid w:val="001D5B99"/>
    <w:rsid w:val="001D752B"/>
    <w:rsid w:val="001E2729"/>
    <w:rsid w:val="001E59C3"/>
    <w:rsid w:val="001E6541"/>
    <w:rsid w:val="001E6B02"/>
    <w:rsid w:val="001F2CB3"/>
    <w:rsid w:val="001F439C"/>
    <w:rsid w:val="002024A9"/>
    <w:rsid w:val="00206AD3"/>
    <w:rsid w:val="002104D0"/>
    <w:rsid w:val="002106E7"/>
    <w:rsid w:val="00210F9F"/>
    <w:rsid w:val="00211185"/>
    <w:rsid w:val="00212A36"/>
    <w:rsid w:val="002157F9"/>
    <w:rsid w:val="0021746F"/>
    <w:rsid w:val="00220F00"/>
    <w:rsid w:val="00221B5A"/>
    <w:rsid w:val="00224EE3"/>
    <w:rsid w:val="0022767D"/>
    <w:rsid w:val="002305F1"/>
    <w:rsid w:val="00231416"/>
    <w:rsid w:val="00233392"/>
    <w:rsid w:val="00235EE8"/>
    <w:rsid w:val="002365AC"/>
    <w:rsid w:val="00237607"/>
    <w:rsid w:val="0024090F"/>
    <w:rsid w:val="00242007"/>
    <w:rsid w:val="00243251"/>
    <w:rsid w:val="00243946"/>
    <w:rsid w:val="00243DA3"/>
    <w:rsid w:val="00247C31"/>
    <w:rsid w:val="00250BFE"/>
    <w:rsid w:val="0025184F"/>
    <w:rsid w:val="00251BDC"/>
    <w:rsid w:val="002520B2"/>
    <w:rsid w:val="00253B3D"/>
    <w:rsid w:val="002553FC"/>
    <w:rsid w:val="00255E7A"/>
    <w:rsid w:val="00256027"/>
    <w:rsid w:val="002568CD"/>
    <w:rsid w:val="002616BC"/>
    <w:rsid w:val="00263C7C"/>
    <w:rsid w:val="00271351"/>
    <w:rsid w:val="00277D70"/>
    <w:rsid w:val="0028020D"/>
    <w:rsid w:val="0028366A"/>
    <w:rsid w:val="002871C4"/>
    <w:rsid w:val="002937E8"/>
    <w:rsid w:val="00296883"/>
    <w:rsid w:val="002A017A"/>
    <w:rsid w:val="002A0301"/>
    <w:rsid w:val="002A10A4"/>
    <w:rsid w:val="002A1D63"/>
    <w:rsid w:val="002A207C"/>
    <w:rsid w:val="002A75CF"/>
    <w:rsid w:val="002A7E9C"/>
    <w:rsid w:val="002B2790"/>
    <w:rsid w:val="002B30B6"/>
    <w:rsid w:val="002B4C9F"/>
    <w:rsid w:val="002B549E"/>
    <w:rsid w:val="002B6B88"/>
    <w:rsid w:val="002B7582"/>
    <w:rsid w:val="002C1D85"/>
    <w:rsid w:val="002C1D96"/>
    <w:rsid w:val="002C1F40"/>
    <w:rsid w:val="002C24CB"/>
    <w:rsid w:val="002C5916"/>
    <w:rsid w:val="002C71B4"/>
    <w:rsid w:val="002D01C8"/>
    <w:rsid w:val="002D12EF"/>
    <w:rsid w:val="002D1CF1"/>
    <w:rsid w:val="002E0DE6"/>
    <w:rsid w:val="002E0FCD"/>
    <w:rsid w:val="002E2FBD"/>
    <w:rsid w:val="002E3764"/>
    <w:rsid w:val="002E4C6C"/>
    <w:rsid w:val="002E6ABE"/>
    <w:rsid w:val="002F017E"/>
    <w:rsid w:val="002F0FE7"/>
    <w:rsid w:val="002F2EB8"/>
    <w:rsid w:val="002F3681"/>
    <w:rsid w:val="002F42FF"/>
    <w:rsid w:val="002F44E2"/>
    <w:rsid w:val="002F4588"/>
    <w:rsid w:val="002F6314"/>
    <w:rsid w:val="002F76C2"/>
    <w:rsid w:val="00300989"/>
    <w:rsid w:val="00303752"/>
    <w:rsid w:val="00303B0E"/>
    <w:rsid w:val="00305753"/>
    <w:rsid w:val="00306B60"/>
    <w:rsid w:val="00306D46"/>
    <w:rsid w:val="003072F5"/>
    <w:rsid w:val="0031082F"/>
    <w:rsid w:val="003162FC"/>
    <w:rsid w:val="0031675F"/>
    <w:rsid w:val="003210A9"/>
    <w:rsid w:val="003227CC"/>
    <w:rsid w:val="00322D80"/>
    <w:rsid w:val="00323902"/>
    <w:rsid w:val="003252D3"/>
    <w:rsid w:val="00325CA9"/>
    <w:rsid w:val="0032623E"/>
    <w:rsid w:val="00331881"/>
    <w:rsid w:val="00331EBE"/>
    <w:rsid w:val="00334859"/>
    <w:rsid w:val="003354EE"/>
    <w:rsid w:val="00336432"/>
    <w:rsid w:val="00336E47"/>
    <w:rsid w:val="00342299"/>
    <w:rsid w:val="0034287F"/>
    <w:rsid w:val="00344E08"/>
    <w:rsid w:val="00344EA1"/>
    <w:rsid w:val="00344FA6"/>
    <w:rsid w:val="00345F7E"/>
    <w:rsid w:val="00347A18"/>
    <w:rsid w:val="00352948"/>
    <w:rsid w:val="00354102"/>
    <w:rsid w:val="0036445A"/>
    <w:rsid w:val="00365684"/>
    <w:rsid w:val="003668D1"/>
    <w:rsid w:val="00366DC3"/>
    <w:rsid w:val="003705B1"/>
    <w:rsid w:val="00371699"/>
    <w:rsid w:val="00371EE3"/>
    <w:rsid w:val="00380F75"/>
    <w:rsid w:val="00381C7B"/>
    <w:rsid w:val="0038284B"/>
    <w:rsid w:val="00384201"/>
    <w:rsid w:val="0038517A"/>
    <w:rsid w:val="00391BDD"/>
    <w:rsid w:val="00391E3B"/>
    <w:rsid w:val="003951D4"/>
    <w:rsid w:val="003964F0"/>
    <w:rsid w:val="00396C78"/>
    <w:rsid w:val="003A1FFD"/>
    <w:rsid w:val="003A3980"/>
    <w:rsid w:val="003A42C7"/>
    <w:rsid w:val="003A7BC8"/>
    <w:rsid w:val="003B136A"/>
    <w:rsid w:val="003B7656"/>
    <w:rsid w:val="003B7838"/>
    <w:rsid w:val="003C135C"/>
    <w:rsid w:val="003C1C28"/>
    <w:rsid w:val="003C667B"/>
    <w:rsid w:val="003C77FA"/>
    <w:rsid w:val="003D0A31"/>
    <w:rsid w:val="003D0AD9"/>
    <w:rsid w:val="003D30D0"/>
    <w:rsid w:val="003D6132"/>
    <w:rsid w:val="003D7DAA"/>
    <w:rsid w:val="003E0874"/>
    <w:rsid w:val="003E1191"/>
    <w:rsid w:val="003E51A8"/>
    <w:rsid w:val="003E5CA3"/>
    <w:rsid w:val="003F106C"/>
    <w:rsid w:val="003F5188"/>
    <w:rsid w:val="003F5398"/>
    <w:rsid w:val="003F69A2"/>
    <w:rsid w:val="003F7A0E"/>
    <w:rsid w:val="003F7E03"/>
    <w:rsid w:val="003F7E74"/>
    <w:rsid w:val="00400FDF"/>
    <w:rsid w:val="00402B79"/>
    <w:rsid w:val="004044DA"/>
    <w:rsid w:val="00407875"/>
    <w:rsid w:val="00411A9D"/>
    <w:rsid w:val="0041359C"/>
    <w:rsid w:val="00414E6D"/>
    <w:rsid w:val="00415CB6"/>
    <w:rsid w:val="00416E9E"/>
    <w:rsid w:val="004215AB"/>
    <w:rsid w:val="00421725"/>
    <w:rsid w:val="004234B1"/>
    <w:rsid w:val="00424536"/>
    <w:rsid w:val="00425192"/>
    <w:rsid w:val="004251FB"/>
    <w:rsid w:val="0043190F"/>
    <w:rsid w:val="00432BAE"/>
    <w:rsid w:val="00434537"/>
    <w:rsid w:val="00435DEA"/>
    <w:rsid w:val="00436301"/>
    <w:rsid w:val="0044077A"/>
    <w:rsid w:val="004407E3"/>
    <w:rsid w:val="0044146C"/>
    <w:rsid w:val="004418F2"/>
    <w:rsid w:val="0044212E"/>
    <w:rsid w:val="00444B2D"/>
    <w:rsid w:val="00444C50"/>
    <w:rsid w:val="00446D40"/>
    <w:rsid w:val="00450054"/>
    <w:rsid w:val="00451861"/>
    <w:rsid w:val="004545F0"/>
    <w:rsid w:val="004549F9"/>
    <w:rsid w:val="00454C0C"/>
    <w:rsid w:val="00456312"/>
    <w:rsid w:val="0045673A"/>
    <w:rsid w:val="00456CB2"/>
    <w:rsid w:val="00456E4C"/>
    <w:rsid w:val="004626A3"/>
    <w:rsid w:val="004641B9"/>
    <w:rsid w:val="00464672"/>
    <w:rsid w:val="00464B49"/>
    <w:rsid w:val="00470304"/>
    <w:rsid w:val="00471A3D"/>
    <w:rsid w:val="00472015"/>
    <w:rsid w:val="00472555"/>
    <w:rsid w:val="004729B0"/>
    <w:rsid w:val="004735CB"/>
    <w:rsid w:val="00474481"/>
    <w:rsid w:val="00474BED"/>
    <w:rsid w:val="00474EE5"/>
    <w:rsid w:val="0047538B"/>
    <w:rsid w:val="00475B50"/>
    <w:rsid w:val="00475DD5"/>
    <w:rsid w:val="0048507F"/>
    <w:rsid w:val="004854E7"/>
    <w:rsid w:val="00494513"/>
    <w:rsid w:val="00495490"/>
    <w:rsid w:val="004A3707"/>
    <w:rsid w:val="004A53C6"/>
    <w:rsid w:val="004A5A2E"/>
    <w:rsid w:val="004A6F2A"/>
    <w:rsid w:val="004A7B12"/>
    <w:rsid w:val="004B1416"/>
    <w:rsid w:val="004B181C"/>
    <w:rsid w:val="004B1A51"/>
    <w:rsid w:val="004B231D"/>
    <w:rsid w:val="004C0868"/>
    <w:rsid w:val="004C4BFF"/>
    <w:rsid w:val="004C690B"/>
    <w:rsid w:val="004C798C"/>
    <w:rsid w:val="004D0095"/>
    <w:rsid w:val="004D0646"/>
    <w:rsid w:val="004D15FD"/>
    <w:rsid w:val="004D19CA"/>
    <w:rsid w:val="004D2712"/>
    <w:rsid w:val="004D301B"/>
    <w:rsid w:val="004D5B8E"/>
    <w:rsid w:val="004D5F4E"/>
    <w:rsid w:val="004E0027"/>
    <w:rsid w:val="004E35FC"/>
    <w:rsid w:val="004E5DB5"/>
    <w:rsid w:val="004F086D"/>
    <w:rsid w:val="004F0F8E"/>
    <w:rsid w:val="004F167D"/>
    <w:rsid w:val="004F2931"/>
    <w:rsid w:val="004F3355"/>
    <w:rsid w:val="004F5FD2"/>
    <w:rsid w:val="004F7904"/>
    <w:rsid w:val="0050342E"/>
    <w:rsid w:val="00503C50"/>
    <w:rsid w:val="0050487B"/>
    <w:rsid w:val="00505A5B"/>
    <w:rsid w:val="00510AB6"/>
    <w:rsid w:val="005125B4"/>
    <w:rsid w:val="00512915"/>
    <w:rsid w:val="005147BD"/>
    <w:rsid w:val="00515596"/>
    <w:rsid w:val="00516D17"/>
    <w:rsid w:val="00517025"/>
    <w:rsid w:val="00520137"/>
    <w:rsid w:val="0052045D"/>
    <w:rsid w:val="00521452"/>
    <w:rsid w:val="00521D07"/>
    <w:rsid w:val="00521FEB"/>
    <w:rsid w:val="00525116"/>
    <w:rsid w:val="0052605E"/>
    <w:rsid w:val="00526338"/>
    <w:rsid w:val="00530995"/>
    <w:rsid w:val="00530D7A"/>
    <w:rsid w:val="0053108E"/>
    <w:rsid w:val="00531D4F"/>
    <w:rsid w:val="005321CF"/>
    <w:rsid w:val="00536DA3"/>
    <w:rsid w:val="0054291F"/>
    <w:rsid w:val="00545DA7"/>
    <w:rsid w:val="00546087"/>
    <w:rsid w:val="005606FC"/>
    <w:rsid w:val="00560728"/>
    <w:rsid w:val="00562178"/>
    <w:rsid w:val="005641CB"/>
    <w:rsid w:val="0056444B"/>
    <w:rsid w:val="00564969"/>
    <w:rsid w:val="00564F03"/>
    <w:rsid w:val="00566A16"/>
    <w:rsid w:val="00567484"/>
    <w:rsid w:val="00567F5D"/>
    <w:rsid w:val="00571C6F"/>
    <w:rsid w:val="00572634"/>
    <w:rsid w:val="005748D5"/>
    <w:rsid w:val="00576A2C"/>
    <w:rsid w:val="00576C66"/>
    <w:rsid w:val="00580D24"/>
    <w:rsid w:val="005821B7"/>
    <w:rsid w:val="00585B3A"/>
    <w:rsid w:val="00587906"/>
    <w:rsid w:val="0059106E"/>
    <w:rsid w:val="005924F2"/>
    <w:rsid w:val="00593D72"/>
    <w:rsid w:val="005959BE"/>
    <w:rsid w:val="00596E69"/>
    <w:rsid w:val="005A3011"/>
    <w:rsid w:val="005A387B"/>
    <w:rsid w:val="005A47C6"/>
    <w:rsid w:val="005A66ED"/>
    <w:rsid w:val="005B2351"/>
    <w:rsid w:val="005B25DD"/>
    <w:rsid w:val="005B41D5"/>
    <w:rsid w:val="005B4DA8"/>
    <w:rsid w:val="005B5A2D"/>
    <w:rsid w:val="005C0123"/>
    <w:rsid w:val="005C285C"/>
    <w:rsid w:val="005C2873"/>
    <w:rsid w:val="005C3137"/>
    <w:rsid w:val="005D3E3A"/>
    <w:rsid w:val="005D46AE"/>
    <w:rsid w:val="005D54E9"/>
    <w:rsid w:val="005D551A"/>
    <w:rsid w:val="005D6424"/>
    <w:rsid w:val="005E14B2"/>
    <w:rsid w:val="005E332F"/>
    <w:rsid w:val="005E44E7"/>
    <w:rsid w:val="005E73DA"/>
    <w:rsid w:val="005F390F"/>
    <w:rsid w:val="005F39B1"/>
    <w:rsid w:val="005F3DE4"/>
    <w:rsid w:val="005F4B31"/>
    <w:rsid w:val="005F7201"/>
    <w:rsid w:val="00600788"/>
    <w:rsid w:val="00600CFA"/>
    <w:rsid w:val="0060150F"/>
    <w:rsid w:val="006038A5"/>
    <w:rsid w:val="00607A43"/>
    <w:rsid w:val="00607CD6"/>
    <w:rsid w:val="00613616"/>
    <w:rsid w:val="00614472"/>
    <w:rsid w:val="00614903"/>
    <w:rsid w:val="00616302"/>
    <w:rsid w:val="006167C4"/>
    <w:rsid w:val="006206C0"/>
    <w:rsid w:val="0062080F"/>
    <w:rsid w:val="006211E8"/>
    <w:rsid w:val="0062209C"/>
    <w:rsid w:val="00622B21"/>
    <w:rsid w:val="0062364A"/>
    <w:rsid w:val="0062666D"/>
    <w:rsid w:val="00626C5A"/>
    <w:rsid w:val="00630058"/>
    <w:rsid w:val="006303D3"/>
    <w:rsid w:val="00633B92"/>
    <w:rsid w:val="00634DE6"/>
    <w:rsid w:val="00635DBD"/>
    <w:rsid w:val="006367A1"/>
    <w:rsid w:val="00636ED9"/>
    <w:rsid w:val="006376EA"/>
    <w:rsid w:val="00637D91"/>
    <w:rsid w:val="006429CF"/>
    <w:rsid w:val="00644034"/>
    <w:rsid w:val="0064431E"/>
    <w:rsid w:val="0064497D"/>
    <w:rsid w:val="00647A08"/>
    <w:rsid w:val="0065026B"/>
    <w:rsid w:val="00650B9E"/>
    <w:rsid w:val="0065135F"/>
    <w:rsid w:val="006527D7"/>
    <w:rsid w:val="00654D2C"/>
    <w:rsid w:val="006579E3"/>
    <w:rsid w:val="00657FA4"/>
    <w:rsid w:val="00660D88"/>
    <w:rsid w:val="00662F27"/>
    <w:rsid w:val="0066324F"/>
    <w:rsid w:val="00663348"/>
    <w:rsid w:val="00664BD0"/>
    <w:rsid w:val="00666C9C"/>
    <w:rsid w:val="006728EE"/>
    <w:rsid w:val="00672FAE"/>
    <w:rsid w:val="006731EF"/>
    <w:rsid w:val="00674863"/>
    <w:rsid w:val="006749A7"/>
    <w:rsid w:val="0068011B"/>
    <w:rsid w:val="00680BE3"/>
    <w:rsid w:val="00681D71"/>
    <w:rsid w:val="0068289E"/>
    <w:rsid w:val="00683D13"/>
    <w:rsid w:val="00685B8B"/>
    <w:rsid w:val="00690557"/>
    <w:rsid w:val="00693803"/>
    <w:rsid w:val="006A0A1A"/>
    <w:rsid w:val="006A224C"/>
    <w:rsid w:val="006A3B6F"/>
    <w:rsid w:val="006A5570"/>
    <w:rsid w:val="006A70AD"/>
    <w:rsid w:val="006B3B45"/>
    <w:rsid w:val="006B4ABB"/>
    <w:rsid w:val="006B5622"/>
    <w:rsid w:val="006B7EE3"/>
    <w:rsid w:val="006C0EA3"/>
    <w:rsid w:val="006C16E7"/>
    <w:rsid w:val="006C1FA7"/>
    <w:rsid w:val="006C4F30"/>
    <w:rsid w:val="006C5366"/>
    <w:rsid w:val="006C5FD6"/>
    <w:rsid w:val="006C6B08"/>
    <w:rsid w:val="006D2647"/>
    <w:rsid w:val="006D4580"/>
    <w:rsid w:val="006D4A66"/>
    <w:rsid w:val="006D5CF1"/>
    <w:rsid w:val="006D6AD0"/>
    <w:rsid w:val="006D7028"/>
    <w:rsid w:val="006D72AA"/>
    <w:rsid w:val="006E040D"/>
    <w:rsid w:val="006E1C85"/>
    <w:rsid w:val="006E2C10"/>
    <w:rsid w:val="006E4959"/>
    <w:rsid w:val="006E5358"/>
    <w:rsid w:val="006E5BA8"/>
    <w:rsid w:val="006E6697"/>
    <w:rsid w:val="006E72EB"/>
    <w:rsid w:val="006F2850"/>
    <w:rsid w:val="006F2B3F"/>
    <w:rsid w:val="006F72C0"/>
    <w:rsid w:val="007015D7"/>
    <w:rsid w:val="00703C3A"/>
    <w:rsid w:val="00703DC4"/>
    <w:rsid w:val="00706B79"/>
    <w:rsid w:val="0070731E"/>
    <w:rsid w:val="00711671"/>
    <w:rsid w:val="00712889"/>
    <w:rsid w:val="00713328"/>
    <w:rsid w:val="007143E6"/>
    <w:rsid w:val="00720730"/>
    <w:rsid w:val="007213A0"/>
    <w:rsid w:val="00721C01"/>
    <w:rsid w:val="00722255"/>
    <w:rsid w:val="00725424"/>
    <w:rsid w:val="007271BE"/>
    <w:rsid w:val="0073303E"/>
    <w:rsid w:val="00733E18"/>
    <w:rsid w:val="00733E28"/>
    <w:rsid w:val="007347FA"/>
    <w:rsid w:val="0073559C"/>
    <w:rsid w:val="007374FD"/>
    <w:rsid w:val="007431C0"/>
    <w:rsid w:val="0074606F"/>
    <w:rsid w:val="00750525"/>
    <w:rsid w:val="007510B5"/>
    <w:rsid w:val="00753F9E"/>
    <w:rsid w:val="007557E8"/>
    <w:rsid w:val="00762BB6"/>
    <w:rsid w:val="00765D87"/>
    <w:rsid w:val="00766703"/>
    <w:rsid w:val="00766B26"/>
    <w:rsid w:val="00767686"/>
    <w:rsid w:val="0076768E"/>
    <w:rsid w:val="0077141A"/>
    <w:rsid w:val="007720AA"/>
    <w:rsid w:val="00774A7C"/>
    <w:rsid w:val="00774E19"/>
    <w:rsid w:val="007768CB"/>
    <w:rsid w:val="0077790D"/>
    <w:rsid w:val="00786E58"/>
    <w:rsid w:val="00787091"/>
    <w:rsid w:val="00790A5A"/>
    <w:rsid w:val="00792CB1"/>
    <w:rsid w:val="007A38CC"/>
    <w:rsid w:val="007A6DCD"/>
    <w:rsid w:val="007B1305"/>
    <w:rsid w:val="007B2303"/>
    <w:rsid w:val="007B3786"/>
    <w:rsid w:val="007B4E03"/>
    <w:rsid w:val="007B4FEE"/>
    <w:rsid w:val="007B63C3"/>
    <w:rsid w:val="007C0928"/>
    <w:rsid w:val="007C1CDB"/>
    <w:rsid w:val="007C29E6"/>
    <w:rsid w:val="007C4B32"/>
    <w:rsid w:val="007C6F0C"/>
    <w:rsid w:val="007D0288"/>
    <w:rsid w:val="007D14EB"/>
    <w:rsid w:val="007D2D0E"/>
    <w:rsid w:val="007D4347"/>
    <w:rsid w:val="007D5637"/>
    <w:rsid w:val="007E093C"/>
    <w:rsid w:val="007E0AB9"/>
    <w:rsid w:val="007E1603"/>
    <w:rsid w:val="007E3134"/>
    <w:rsid w:val="007E32C0"/>
    <w:rsid w:val="007E399B"/>
    <w:rsid w:val="007E3C73"/>
    <w:rsid w:val="007E58DD"/>
    <w:rsid w:val="007E5DA8"/>
    <w:rsid w:val="007E5F1B"/>
    <w:rsid w:val="007E62E0"/>
    <w:rsid w:val="007F316B"/>
    <w:rsid w:val="007F3E4D"/>
    <w:rsid w:val="007F5E1D"/>
    <w:rsid w:val="007F6EC0"/>
    <w:rsid w:val="00800074"/>
    <w:rsid w:val="0080108D"/>
    <w:rsid w:val="0080114D"/>
    <w:rsid w:val="00801B05"/>
    <w:rsid w:val="00801FF8"/>
    <w:rsid w:val="008063DF"/>
    <w:rsid w:val="008079C1"/>
    <w:rsid w:val="00810CEB"/>
    <w:rsid w:val="0081112B"/>
    <w:rsid w:val="00811B1A"/>
    <w:rsid w:val="00811CA5"/>
    <w:rsid w:val="008123C2"/>
    <w:rsid w:val="00812D67"/>
    <w:rsid w:val="008149B0"/>
    <w:rsid w:val="00816879"/>
    <w:rsid w:val="00820143"/>
    <w:rsid w:val="008205C1"/>
    <w:rsid w:val="0082173B"/>
    <w:rsid w:val="00821C3A"/>
    <w:rsid w:val="00821E7D"/>
    <w:rsid w:val="00821ED7"/>
    <w:rsid w:val="00826843"/>
    <w:rsid w:val="00835378"/>
    <w:rsid w:val="008357E0"/>
    <w:rsid w:val="00835939"/>
    <w:rsid w:val="0083691C"/>
    <w:rsid w:val="00840199"/>
    <w:rsid w:val="00840558"/>
    <w:rsid w:val="008531FB"/>
    <w:rsid w:val="00853CC4"/>
    <w:rsid w:val="00855AC5"/>
    <w:rsid w:val="00856516"/>
    <w:rsid w:val="00856BC2"/>
    <w:rsid w:val="00857679"/>
    <w:rsid w:val="00857EAD"/>
    <w:rsid w:val="00863A5B"/>
    <w:rsid w:val="00864283"/>
    <w:rsid w:val="00864617"/>
    <w:rsid w:val="00866997"/>
    <w:rsid w:val="00866D8D"/>
    <w:rsid w:val="00870B85"/>
    <w:rsid w:val="00871347"/>
    <w:rsid w:val="00871EEB"/>
    <w:rsid w:val="00876809"/>
    <w:rsid w:val="0088501E"/>
    <w:rsid w:val="008901B4"/>
    <w:rsid w:val="008911BF"/>
    <w:rsid w:val="00891CFA"/>
    <w:rsid w:val="00894614"/>
    <w:rsid w:val="00896779"/>
    <w:rsid w:val="008A1F69"/>
    <w:rsid w:val="008A3B05"/>
    <w:rsid w:val="008A4683"/>
    <w:rsid w:val="008A5DB9"/>
    <w:rsid w:val="008A5DE8"/>
    <w:rsid w:val="008A6FC6"/>
    <w:rsid w:val="008B06DE"/>
    <w:rsid w:val="008B2012"/>
    <w:rsid w:val="008B514A"/>
    <w:rsid w:val="008B7E98"/>
    <w:rsid w:val="008C5D69"/>
    <w:rsid w:val="008C6E2D"/>
    <w:rsid w:val="008D14FA"/>
    <w:rsid w:val="008D2C98"/>
    <w:rsid w:val="008D2D4E"/>
    <w:rsid w:val="008D2FE1"/>
    <w:rsid w:val="008D7FE3"/>
    <w:rsid w:val="008E28D2"/>
    <w:rsid w:val="008E4869"/>
    <w:rsid w:val="008E6211"/>
    <w:rsid w:val="008E6E0D"/>
    <w:rsid w:val="008F1D7D"/>
    <w:rsid w:val="008F29EE"/>
    <w:rsid w:val="008F29FB"/>
    <w:rsid w:val="008F3068"/>
    <w:rsid w:val="008F4A77"/>
    <w:rsid w:val="008F4C1E"/>
    <w:rsid w:val="008F7007"/>
    <w:rsid w:val="00904599"/>
    <w:rsid w:val="009110E1"/>
    <w:rsid w:val="00913EB6"/>
    <w:rsid w:val="00916BFC"/>
    <w:rsid w:val="00917B74"/>
    <w:rsid w:val="00923255"/>
    <w:rsid w:val="009233C4"/>
    <w:rsid w:val="00923A60"/>
    <w:rsid w:val="009249AB"/>
    <w:rsid w:val="009274F7"/>
    <w:rsid w:val="00927E8D"/>
    <w:rsid w:val="00930C33"/>
    <w:rsid w:val="0093229E"/>
    <w:rsid w:val="009345B6"/>
    <w:rsid w:val="009360D2"/>
    <w:rsid w:val="00945AFB"/>
    <w:rsid w:val="00945F30"/>
    <w:rsid w:val="00950CDF"/>
    <w:rsid w:val="00952B21"/>
    <w:rsid w:val="00957AAD"/>
    <w:rsid w:val="009624FB"/>
    <w:rsid w:val="00964495"/>
    <w:rsid w:val="00964F89"/>
    <w:rsid w:val="00966285"/>
    <w:rsid w:val="00972962"/>
    <w:rsid w:val="0097304D"/>
    <w:rsid w:val="009744B0"/>
    <w:rsid w:val="00974CC4"/>
    <w:rsid w:val="00980EF8"/>
    <w:rsid w:val="00983C8F"/>
    <w:rsid w:val="00985658"/>
    <w:rsid w:val="009866CB"/>
    <w:rsid w:val="0098720A"/>
    <w:rsid w:val="009947D5"/>
    <w:rsid w:val="00996DD4"/>
    <w:rsid w:val="009A2590"/>
    <w:rsid w:val="009A364B"/>
    <w:rsid w:val="009A3A84"/>
    <w:rsid w:val="009A4154"/>
    <w:rsid w:val="009A43C7"/>
    <w:rsid w:val="009A52D0"/>
    <w:rsid w:val="009A6A9D"/>
    <w:rsid w:val="009B08EA"/>
    <w:rsid w:val="009B1FB7"/>
    <w:rsid w:val="009B3A87"/>
    <w:rsid w:val="009B5023"/>
    <w:rsid w:val="009C095A"/>
    <w:rsid w:val="009C705C"/>
    <w:rsid w:val="009D1BB7"/>
    <w:rsid w:val="009D2D82"/>
    <w:rsid w:val="009D3153"/>
    <w:rsid w:val="009D65E2"/>
    <w:rsid w:val="009D6715"/>
    <w:rsid w:val="009E1A55"/>
    <w:rsid w:val="009E44D6"/>
    <w:rsid w:val="009E713C"/>
    <w:rsid w:val="009E7B59"/>
    <w:rsid w:val="009F28E4"/>
    <w:rsid w:val="009F301A"/>
    <w:rsid w:val="009F339A"/>
    <w:rsid w:val="009F5091"/>
    <w:rsid w:val="00A01C45"/>
    <w:rsid w:val="00A06186"/>
    <w:rsid w:val="00A06537"/>
    <w:rsid w:val="00A07D96"/>
    <w:rsid w:val="00A12DE5"/>
    <w:rsid w:val="00A13287"/>
    <w:rsid w:val="00A142F8"/>
    <w:rsid w:val="00A1459F"/>
    <w:rsid w:val="00A148AA"/>
    <w:rsid w:val="00A1607D"/>
    <w:rsid w:val="00A20BDD"/>
    <w:rsid w:val="00A21397"/>
    <w:rsid w:val="00A22E4E"/>
    <w:rsid w:val="00A236F7"/>
    <w:rsid w:val="00A24729"/>
    <w:rsid w:val="00A25F7E"/>
    <w:rsid w:val="00A27D60"/>
    <w:rsid w:val="00A30A02"/>
    <w:rsid w:val="00A335C5"/>
    <w:rsid w:val="00A401A1"/>
    <w:rsid w:val="00A4260D"/>
    <w:rsid w:val="00A47645"/>
    <w:rsid w:val="00A51EFB"/>
    <w:rsid w:val="00A52278"/>
    <w:rsid w:val="00A52844"/>
    <w:rsid w:val="00A53271"/>
    <w:rsid w:val="00A55296"/>
    <w:rsid w:val="00A60CF5"/>
    <w:rsid w:val="00A61136"/>
    <w:rsid w:val="00A613D9"/>
    <w:rsid w:val="00A62EC2"/>
    <w:rsid w:val="00A70C72"/>
    <w:rsid w:val="00A76C30"/>
    <w:rsid w:val="00A77443"/>
    <w:rsid w:val="00A826DC"/>
    <w:rsid w:val="00A84DD5"/>
    <w:rsid w:val="00A9113D"/>
    <w:rsid w:val="00A96575"/>
    <w:rsid w:val="00A97901"/>
    <w:rsid w:val="00AA4A63"/>
    <w:rsid w:val="00AA67CF"/>
    <w:rsid w:val="00AB24E8"/>
    <w:rsid w:val="00AB40E0"/>
    <w:rsid w:val="00AB495C"/>
    <w:rsid w:val="00AB5747"/>
    <w:rsid w:val="00AB58ED"/>
    <w:rsid w:val="00AB6A4B"/>
    <w:rsid w:val="00AC1DC2"/>
    <w:rsid w:val="00AD10F4"/>
    <w:rsid w:val="00AD1A2F"/>
    <w:rsid w:val="00AD20B6"/>
    <w:rsid w:val="00AD4DFF"/>
    <w:rsid w:val="00AD59A9"/>
    <w:rsid w:val="00AD614E"/>
    <w:rsid w:val="00AE1578"/>
    <w:rsid w:val="00AE399C"/>
    <w:rsid w:val="00AE3AC8"/>
    <w:rsid w:val="00AE4B17"/>
    <w:rsid w:val="00AE5DF8"/>
    <w:rsid w:val="00AE73EC"/>
    <w:rsid w:val="00AF5452"/>
    <w:rsid w:val="00B01D60"/>
    <w:rsid w:val="00B04D67"/>
    <w:rsid w:val="00B10062"/>
    <w:rsid w:val="00B11C6A"/>
    <w:rsid w:val="00B11F11"/>
    <w:rsid w:val="00B1321B"/>
    <w:rsid w:val="00B15B70"/>
    <w:rsid w:val="00B214F3"/>
    <w:rsid w:val="00B218A4"/>
    <w:rsid w:val="00B24F95"/>
    <w:rsid w:val="00B2580A"/>
    <w:rsid w:val="00B2603F"/>
    <w:rsid w:val="00B26B21"/>
    <w:rsid w:val="00B27162"/>
    <w:rsid w:val="00B378A9"/>
    <w:rsid w:val="00B407EA"/>
    <w:rsid w:val="00B41B48"/>
    <w:rsid w:val="00B41D11"/>
    <w:rsid w:val="00B52E46"/>
    <w:rsid w:val="00B5379A"/>
    <w:rsid w:val="00B54779"/>
    <w:rsid w:val="00B63639"/>
    <w:rsid w:val="00B646A2"/>
    <w:rsid w:val="00B673E7"/>
    <w:rsid w:val="00B675A7"/>
    <w:rsid w:val="00B675C7"/>
    <w:rsid w:val="00B6783A"/>
    <w:rsid w:val="00B709AB"/>
    <w:rsid w:val="00B73A2A"/>
    <w:rsid w:val="00B74E2E"/>
    <w:rsid w:val="00B7615B"/>
    <w:rsid w:val="00B761A1"/>
    <w:rsid w:val="00B77623"/>
    <w:rsid w:val="00B77E8D"/>
    <w:rsid w:val="00B84F27"/>
    <w:rsid w:val="00B90080"/>
    <w:rsid w:val="00B912C6"/>
    <w:rsid w:val="00B91790"/>
    <w:rsid w:val="00B92635"/>
    <w:rsid w:val="00B937F0"/>
    <w:rsid w:val="00B94D35"/>
    <w:rsid w:val="00B9532E"/>
    <w:rsid w:val="00BA0709"/>
    <w:rsid w:val="00BA089F"/>
    <w:rsid w:val="00BA2ABC"/>
    <w:rsid w:val="00BA3124"/>
    <w:rsid w:val="00BA634F"/>
    <w:rsid w:val="00BA6C48"/>
    <w:rsid w:val="00BA6F52"/>
    <w:rsid w:val="00BB1D92"/>
    <w:rsid w:val="00BB26B4"/>
    <w:rsid w:val="00BC0529"/>
    <w:rsid w:val="00BC1527"/>
    <w:rsid w:val="00BC26D8"/>
    <w:rsid w:val="00BC758F"/>
    <w:rsid w:val="00BD06C8"/>
    <w:rsid w:val="00BD23DD"/>
    <w:rsid w:val="00BD2D21"/>
    <w:rsid w:val="00BD5612"/>
    <w:rsid w:val="00BD7526"/>
    <w:rsid w:val="00BE1F35"/>
    <w:rsid w:val="00BE3696"/>
    <w:rsid w:val="00BE63B9"/>
    <w:rsid w:val="00BF1A0A"/>
    <w:rsid w:val="00BF4476"/>
    <w:rsid w:val="00BF49FC"/>
    <w:rsid w:val="00BF5462"/>
    <w:rsid w:val="00BF7240"/>
    <w:rsid w:val="00C027C9"/>
    <w:rsid w:val="00C0485F"/>
    <w:rsid w:val="00C07766"/>
    <w:rsid w:val="00C133B7"/>
    <w:rsid w:val="00C15FB3"/>
    <w:rsid w:val="00C16FD8"/>
    <w:rsid w:val="00C20158"/>
    <w:rsid w:val="00C201B0"/>
    <w:rsid w:val="00C2291B"/>
    <w:rsid w:val="00C2317F"/>
    <w:rsid w:val="00C24B17"/>
    <w:rsid w:val="00C25D24"/>
    <w:rsid w:val="00C31CF0"/>
    <w:rsid w:val="00C329E6"/>
    <w:rsid w:val="00C348DD"/>
    <w:rsid w:val="00C34A00"/>
    <w:rsid w:val="00C350F3"/>
    <w:rsid w:val="00C35853"/>
    <w:rsid w:val="00C35870"/>
    <w:rsid w:val="00C35E69"/>
    <w:rsid w:val="00C3608E"/>
    <w:rsid w:val="00C40A68"/>
    <w:rsid w:val="00C40B0E"/>
    <w:rsid w:val="00C44180"/>
    <w:rsid w:val="00C442F1"/>
    <w:rsid w:val="00C44EBE"/>
    <w:rsid w:val="00C4706D"/>
    <w:rsid w:val="00C5006F"/>
    <w:rsid w:val="00C50DBA"/>
    <w:rsid w:val="00C51B1E"/>
    <w:rsid w:val="00C523CA"/>
    <w:rsid w:val="00C54DBF"/>
    <w:rsid w:val="00C623A1"/>
    <w:rsid w:val="00C62702"/>
    <w:rsid w:val="00C657D7"/>
    <w:rsid w:val="00C659D8"/>
    <w:rsid w:val="00C70CED"/>
    <w:rsid w:val="00C71153"/>
    <w:rsid w:val="00C716E5"/>
    <w:rsid w:val="00C72BC8"/>
    <w:rsid w:val="00C73063"/>
    <w:rsid w:val="00C7403E"/>
    <w:rsid w:val="00C75603"/>
    <w:rsid w:val="00C82850"/>
    <w:rsid w:val="00C84AEB"/>
    <w:rsid w:val="00C87178"/>
    <w:rsid w:val="00C95EE1"/>
    <w:rsid w:val="00C97741"/>
    <w:rsid w:val="00CA0457"/>
    <w:rsid w:val="00CA0CE6"/>
    <w:rsid w:val="00CA117F"/>
    <w:rsid w:val="00CA590B"/>
    <w:rsid w:val="00CA73B2"/>
    <w:rsid w:val="00CA7628"/>
    <w:rsid w:val="00CB0943"/>
    <w:rsid w:val="00CB21D4"/>
    <w:rsid w:val="00CB4C63"/>
    <w:rsid w:val="00CB6248"/>
    <w:rsid w:val="00CB6411"/>
    <w:rsid w:val="00CB65B4"/>
    <w:rsid w:val="00CB6FAB"/>
    <w:rsid w:val="00CB79CD"/>
    <w:rsid w:val="00CC3DD0"/>
    <w:rsid w:val="00CC5092"/>
    <w:rsid w:val="00CC6726"/>
    <w:rsid w:val="00CD3237"/>
    <w:rsid w:val="00CD4717"/>
    <w:rsid w:val="00CD5DCF"/>
    <w:rsid w:val="00CD727B"/>
    <w:rsid w:val="00CE4189"/>
    <w:rsid w:val="00CE6DF6"/>
    <w:rsid w:val="00CF0FD9"/>
    <w:rsid w:val="00CF2685"/>
    <w:rsid w:val="00CF3C03"/>
    <w:rsid w:val="00CF4038"/>
    <w:rsid w:val="00CF4FE4"/>
    <w:rsid w:val="00CF6A99"/>
    <w:rsid w:val="00CF75FC"/>
    <w:rsid w:val="00D00325"/>
    <w:rsid w:val="00D009FD"/>
    <w:rsid w:val="00D00D75"/>
    <w:rsid w:val="00D024CE"/>
    <w:rsid w:val="00D05DB4"/>
    <w:rsid w:val="00D06665"/>
    <w:rsid w:val="00D07E70"/>
    <w:rsid w:val="00D1054E"/>
    <w:rsid w:val="00D10F3F"/>
    <w:rsid w:val="00D11113"/>
    <w:rsid w:val="00D11410"/>
    <w:rsid w:val="00D12FEA"/>
    <w:rsid w:val="00D1661F"/>
    <w:rsid w:val="00D16999"/>
    <w:rsid w:val="00D22B6E"/>
    <w:rsid w:val="00D2521A"/>
    <w:rsid w:val="00D253FA"/>
    <w:rsid w:val="00D255D2"/>
    <w:rsid w:val="00D25824"/>
    <w:rsid w:val="00D26399"/>
    <w:rsid w:val="00D278EB"/>
    <w:rsid w:val="00D3010B"/>
    <w:rsid w:val="00D31AB2"/>
    <w:rsid w:val="00D36AC4"/>
    <w:rsid w:val="00D37D5A"/>
    <w:rsid w:val="00D409F6"/>
    <w:rsid w:val="00D40DAC"/>
    <w:rsid w:val="00D4336C"/>
    <w:rsid w:val="00D45B6B"/>
    <w:rsid w:val="00D478B3"/>
    <w:rsid w:val="00D50459"/>
    <w:rsid w:val="00D50D3F"/>
    <w:rsid w:val="00D522B0"/>
    <w:rsid w:val="00D53C69"/>
    <w:rsid w:val="00D617BF"/>
    <w:rsid w:val="00D64929"/>
    <w:rsid w:val="00D7084D"/>
    <w:rsid w:val="00D70CCE"/>
    <w:rsid w:val="00D760BB"/>
    <w:rsid w:val="00D76A5A"/>
    <w:rsid w:val="00D80444"/>
    <w:rsid w:val="00D841E6"/>
    <w:rsid w:val="00D84F74"/>
    <w:rsid w:val="00D85D62"/>
    <w:rsid w:val="00D862C5"/>
    <w:rsid w:val="00D8640B"/>
    <w:rsid w:val="00D86A88"/>
    <w:rsid w:val="00D86F30"/>
    <w:rsid w:val="00D871F1"/>
    <w:rsid w:val="00D87951"/>
    <w:rsid w:val="00D97946"/>
    <w:rsid w:val="00DA2401"/>
    <w:rsid w:val="00DA2E1B"/>
    <w:rsid w:val="00DA30C3"/>
    <w:rsid w:val="00DA5D38"/>
    <w:rsid w:val="00DA60F7"/>
    <w:rsid w:val="00DA777F"/>
    <w:rsid w:val="00DA77BA"/>
    <w:rsid w:val="00DB00B7"/>
    <w:rsid w:val="00DB10CD"/>
    <w:rsid w:val="00DB1977"/>
    <w:rsid w:val="00DB1C1C"/>
    <w:rsid w:val="00DB2132"/>
    <w:rsid w:val="00DB54D5"/>
    <w:rsid w:val="00DB5CE9"/>
    <w:rsid w:val="00DB60DB"/>
    <w:rsid w:val="00DB6C9D"/>
    <w:rsid w:val="00DC0699"/>
    <w:rsid w:val="00DC1AB1"/>
    <w:rsid w:val="00DC23B1"/>
    <w:rsid w:val="00DC39F3"/>
    <w:rsid w:val="00DC45CA"/>
    <w:rsid w:val="00DC5F1B"/>
    <w:rsid w:val="00DC706D"/>
    <w:rsid w:val="00DD19E3"/>
    <w:rsid w:val="00DD4369"/>
    <w:rsid w:val="00DD4ECA"/>
    <w:rsid w:val="00DE09BF"/>
    <w:rsid w:val="00DE322A"/>
    <w:rsid w:val="00DE3B7A"/>
    <w:rsid w:val="00DE45B9"/>
    <w:rsid w:val="00DE4894"/>
    <w:rsid w:val="00DE6039"/>
    <w:rsid w:val="00DE6842"/>
    <w:rsid w:val="00DE6A0F"/>
    <w:rsid w:val="00DE7A5C"/>
    <w:rsid w:val="00DF1B21"/>
    <w:rsid w:val="00DF2C45"/>
    <w:rsid w:val="00DF70CD"/>
    <w:rsid w:val="00E02D07"/>
    <w:rsid w:val="00E04021"/>
    <w:rsid w:val="00E110ED"/>
    <w:rsid w:val="00E225ED"/>
    <w:rsid w:val="00E226D9"/>
    <w:rsid w:val="00E235E2"/>
    <w:rsid w:val="00E26611"/>
    <w:rsid w:val="00E31B03"/>
    <w:rsid w:val="00E329AF"/>
    <w:rsid w:val="00E32EC6"/>
    <w:rsid w:val="00E335F6"/>
    <w:rsid w:val="00E34657"/>
    <w:rsid w:val="00E42BEB"/>
    <w:rsid w:val="00E44485"/>
    <w:rsid w:val="00E44E22"/>
    <w:rsid w:val="00E45CB8"/>
    <w:rsid w:val="00E50AFC"/>
    <w:rsid w:val="00E57B6B"/>
    <w:rsid w:val="00E64932"/>
    <w:rsid w:val="00E64B4F"/>
    <w:rsid w:val="00E65B5E"/>
    <w:rsid w:val="00E6613B"/>
    <w:rsid w:val="00E7098E"/>
    <w:rsid w:val="00E72663"/>
    <w:rsid w:val="00E73412"/>
    <w:rsid w:val="00E81188"/>
    <w:rsid w:val="00E81886"/>
    <w:rsid w:val="00E82E4F"/>
    <w:rsid w:val="00E90452"/>
    <w:rsid w:val="00E907FE"/>
    <w:rsid w:val="00E944C2"/>
    <w:rsid w:val="00E95416"/>
    <w:rsid w:val="00EA0A96"/>
    <w:rsid w:val="00EA425A"/>
    <w:rsid w:val="00EB152E"/>
    <w:rsid w:val="00EB2D92"/>
    <w:rsid w:val="00EB3276"/>
    <w:rsid w:val="00EC35A1"/>
    <w:rsid w:val="00EC50CD"/>
    <w:rsid w:val="00EC5AC8"/>
    <w:rsid w:val="00EE1004"/>
    <w:rsid w:val="00EE1DC9"/>
    <w:rsid w:val="00EE357C"/>
    <w:rsid w:val="00EE4ECE"/>
    <w:rsid w:val="00EF0035"/>
    <w:rsid w:val="00EF07AF"/>
    <w:rsid w:val="00EF0B91"/>
    <w:rsid w:val="00EF3004"/>
    <w:rsid w:val="00EF5521"/>
    <w:rsid w:val="00EF6E84"/>
    <w:rsid w:val="00F0048A"/>
    <w:rsid w:val="00F0070F"/>
    <w:rsid w:val="00F01CE4"/>
    <w:rsid w:val="00F0241E"/>
    <w:rsid w:val="00F026D0"/>
    <w:rsid w:val="00F0630D"/>
    <w:rsid w:val="00F06B29"/>
    <w:rsid w:val="00F13BF8"/>
    <w:rsid w:val="00F16777"/>
    <w:rsid w:val="00F20BF6"/>
    <w:rsid w:val="00F25850"/>
    <w:rsid w:val="00F2660B"/>
    <w:rsid w:val="00F31B10"/>
    <w:rsid w:val="00F31F9F"/>
    <w:rsid w:val="00F32E7B"/>
    <w:rsid w:val="00F338CA"/>
    <w:rsid w:val="00F36C4A"/>
    <w:rsid w:val="00F40855"/>
    <w:rsid w:val="00F411A3"/>
    <w:rsid w:val="00F43044"/>
    <w:rsid w:val="00F46998"/>
    <w:rsid w:val="00F47288"/>
    <w:rsid w:val="00F52B8A"/>
    <w:rsid w:val="00F53375"/>
    <w:rsid w:val="00F53EF5"/>
    <w:rsid w:val="00F558A9"/>
    <w:rsid w:val="00F56C7A"/>
    <w:rsid w:val="00F735F2"/>
    <w:rsid w:val="00F750FD"/>
    <w:rsid w:val="00F803AE"/>
    <w:rsid w:val="00F80655"/>
    <w:rsid w:val="00F81655"/>
    <w:rsid w:val="00F831F2"/>
    <w:rsid w:val="00F8561D"/>
    <w:rsid w:val="00F9284D"/>
    <w:rsid w:val="00F9298F"/>
    <w:rsid w:val="00F92F57"/>
    <w:rsid w:val="00F95200"/>
    <w:rsid w:val="00F978B0"/>
    <w:rsid w:val="00F97D34"/>
    <w:rsid w:val="00FA3A9B"/>
    <w:rsid w:val="00FA4518"/>
    <w:rsid w:val="00FA551D"/>
    <w:rsid w:val="00FA6658"/>
    <w:rsid w:val="00FA6E90"/>
    <w:rsid w:val="00FB0D23"/>
    <w:rsid w:val="00FB273F"/>
    <w:rsid w:val="00FB2769"/>
    <w:rsid w:val="00FB3274"/>
    <w:rsid w:val="00FB402B"/>
    <w:rsid w:val="00FB7471"/>
    <w:rsid w:val="00FC03EC"/>
    <w:rsid w:val="00FC0DA5"/>
    <w:rsid w:val="00FC2B04"/>
    <w:rsid w:val="00FC365D"/>
    <w:rsid w:val="00FC5425"/>
    <w:rsid w:val="00FD666D"/>
    <w:rsid w:val="00FE04C7"/>
    <w:rsid w:val="00FE0F00"/>
    <w:rsid w:val="00FE204C"/>
    <w:rsid w:val="00FE3BC5"/>
    <w:rsid w:val="00FE54FD"/>
    <w:rsid w:val="00FE5AD7"/>
    <w:rsid w:val="00FE7C3D"/>
    <w:rsid w:val="00FF01EC"/>
    <w:rsid w:val="00FF0250"/>
    <w:rsid w:val="00FF04EC"/>
    <w:rsid w:val="00FF2919"/>
    <w:rsid w:val="00FF4300"/>
    <w:rsid w:val="00F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49" o:allowoverlap="f" fill="f" fillcolor="white" stroke="f">
      <v:fill color="white" on="f"/>
      <v:stroke on="f"/>
      <o:colormru v:ext="edit" colors="#e2dfd8,#d09860,#dcb38a,#eed9c4,#b0a79c"/>
    </o:shapedefaults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5:chartTrackingRefBased/>
  <w15:docId w15:val="{2908E17F-66CC-4DFC-9767-CBF6483E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7A08"/>
    <w:pPr>
      <w:spacing w:before="120" w:after="120"/>
    </w:pPr>
    <w:rPr>
      <w:rFonts w:ascii="Arial" w:hAnsi="Arial"/>
      <w:szCs w:val="24"/>
    </w:rPr>
  </w:style>
  <w:style w:type="paragraph" w:styleId="Heading1">
    <w:name w:val="heading 1"/>
    <w:next w:val="BodyText"/>
    <w:link w:val="Heading1Char"/>
    <w:autoRedefine/>
    <w:qFormat/>
    <w:rsid w:val="00C133B7"/>
    <w:pPr>
      <w:pageBreakBefore/>
      <w:numPr>
        <w:numId w:val="11"/>
      </w:numPr>
      <w:pBdr>
        <w:top w:val="single" w:sz="4" w:space="1" w:color="A6A6A6"/>
        <w:left w:val="single" w:sz="4" w:space="4" w:color="A6A6A6"/>
        <w:bottom w:val="single" w:sz="4" w:space="1" w:color="A6A6A6"/>
        <w:right w:val="single" w:sz="4" w:space="4" w:color="A6A6A6"/>
      </w:pBdr>
      <w:shd w:val="clear" w:color="auto" w:fill="336699"/>
      <w:tabs>
        <w:tab w:val="right" w:pos="540"/>
      </w:tabs>
      <w:spacing w:before="120" w:after="240"/>
      <w:ind w:right="90" w:hanging="342"/>
      <w:outlineLvl w:val="0"/>
    </w:pPr>
    <w:rPr>
      <w:rFonts w:ascii="Arial Bold" w:hAnsi="Arial Bold" w:cs="Arial"/>
      <w:b/>
      <w:color w:val="FFFFFF"/>
      <w:sz w:val="32"/>
      <w:szCs w:val="24"/>
      <w:lang w:val="en-GB"/>
    </w:rPr>
  </w:style>
  <w:style w:type="paragraph" w:styleId="Heading2">
    <w:name w:val="heading 2"/>
    <w:basedOn w:val="Heading1"/>
    <w:next w:val="BodyText"/>
    <w:autoRedefine/>
    <w:qFormat/>
    <w:rsid w:val="00DA77BA"/>
    <w:pPr>
      <w:keepNext/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540"/>
      </w:tabs>
      <w:kinsoku w:val="0"/>
      <w:overflowPunct w:val="0"/>
      <w:autoSpaceDE w:val="0"/>
      <w:autoSpaceDN w:val="0"/>
      <w:spacing w:before="240"/>
      <w:outlineLvl w:val="1"/>
    </w:pPr>
    <w:rPr>
      <w:rFonts w:ascii="Arial" w:hAnsi="Arial"/>
      <w:color w:val="336699"/>
      <w:kern w:val="20"/>
      <w:sz w:val="28"/>
      <w:szCs w:val="28"/>
    </w:rPr>
  </w:style>
  <w:style w:type="paragraph" w:styleId="Heading3">
    <w:name w:val="heading 3"/>
    <w:basedOn w:val="Normal"/>
    <w:next w:val="BodyText"/>
    <w:qFormat/>
    <w:rsid w:val="006F2B3F"/>
    <w:pPr>
      <w:keepNext/>
      <w:autoSpaceDE w:val="0"/>
      <w:autoSpaceDN w:val="0"/>
      <w:spacing w:before="0" w:after="0"/>
      <w:ind w:left="144"/>
      <w:outlineLvl w:val="2"/>
    </w:pPr>
    <w:rPr>
      <w:rFonts w:ascii="Arial Bold" w:hAnsi="Arial Bold"/>
      <w:b/>
      <w:bCs/>
      <w:color w:val="FFFFFF"/>
      <w:sz w:val="4"/>
    </w:rPr>
  </w:style>
  <w:style w:type="paragraph" w:styleId="Heading4">
    <w:name w:val="heading 4"/>
    <w:basedOn w:val="Normal"/>
    <w:next w:val="BodyText"/>
    <w:autoRedefine/>
    <w:qFormat/>
    <w:rsid w:val="00046211"/>
    <w:pPr>
      <w:keepNext/>
      <w:numPr>
        <w:ilvl w:val="3"/>
        <w:numId w:val="11"/>
      </w:numPr>
      <w:tabs>
        <w:tab w:val="left" w:pos="2160"/>
      </w:tabs>
      <w:outlineLvl w:val="3"/>
    </w:pPr>
    <w:rPr>
      <w:rFonts w:cs="Arial"/>
      <w:b/>
      <w:bCs/>
      <w:color w:val="336699"/>
      <w:szCs w:val="18"/>
    </w:rPr>
  </w:style>
  <w:style w:type="paragraph" w:styleId="Heading5">
    <w:name w:val="heading 5"/>
    <w:basedOn w:val="Normal"/>
    <w:next w:val="Normal"/>
    <w:rsid w:val="002871C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2871C4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2871C4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Title Page - Line 1"/>
    <w:basedOn w:val="Normal"/>
    <w:next w:val="BodyText"/>
    <w:link w:val="Heading8Char"/>
    <w:autoRedefine/>
    <w:rsid w:val="00FF6E3B"/>
    <w:pPr>
      <w:spacing w:before="240" w:line="480" w:lineRule="auto"/>
      <w:jc w:val="center"/>
      <w:outlineLvl w:val="7"/>
    </w:pPr>
    <w:rPr>
      <w:b/>
      <w:sz w:val="40"/>
      <w:szCs w:val="40"/>
    </w:rPr>
  </w:style>
  <w:style w:type="paragraph" w:styleId="Heading9">
    <w:name w:val="heading 9"/>
    <w:aliases w:val="Title Page - Line 2"/>
    <w:basedOn w:val="Normal"/>
    <w:next w:val="BodyText"/>
    <w:link w:val="Heading9Char"/>
    <w:autoRedefine/>
    <w:rsid w:val="00B92635"/>
    <w:pPr>
      <w:spacing w:before="0"/>
      <w:jc w:val="center"/>
      <w:outlineLvl w:val="8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a">
    <w:name w:val="Heading2a"/>
    <w:basedOn w:val="Heading2"/>
    <w:next w:val="BodyText"/>
    <w:rsid w:val="00F92F57"/>
    <w:pPr>
      <w:framePr w:wrap="notBeside" w:vAnchor="text" w:hAnchor="text" w:y="1"/>
    </w:pPr>
  </w:style>
  <w:style w:type="character" w:customStyle="1" w:styleId="Heading9Char">
    <w:name w:val="Heading 9 Char"/>
    <w:aliases w:val="Title Page - Line 2 Char"/>
    <w:link w:val="Heading9"/>
    <w:rsid w:val="00B92635"/>
    <w:rPr>
      <w:rFonts w:ascii="Arial" w:hAnsi="Arial"/>
      <w:b/>
      <w:sz w:val="32"/>
      <w:szCs w:val="32"/>
    </w:rPr>
  </w:style>
  <w:style w:type="paragraph" w:styleId="ListBullet">
    <w:name w:val="List Bullet"/>
    <w:basedOn w:val="Normal"/>
    <w:rsid w:val="006038A5"/>
    <w:pPr>
      <w:numPr>
        <w:numId w:val="1"/>
      </w:numPr>
    </w:pPr>
  </w:style>
  <w:style w:type="paragraph" w:styleId="FootnoteText">
    <w:name w:val="footnote text"/>
    <w:basedOn w:val="Normal"/>
    <w:rsid w:val="006038A5"/>
    <w:rPr>
      <w:color w:val="333333"/>
      <w:sz w:val="16"/>
      <w:szCs w:val="20"/>
    </w:rPr>
  </w:style>
  <w:style w:type="character" w:styleId="FootnoteReference">
    <w:name w:val="footnote reference"/>
    <w:rsid w:val="006038A5"/>
    <w:rPr>
      <w:rFonts w:ascii="Arial" w:hAnsi="Arial"/>
      <w:color w:val="AD3620"/>
      <w:sz w:val="16"/>
      <w:vertAlign w:val="superscript"/>
    </w:rPr>
  </w:style>
  <w:style w:type="paragraph" w:styleId="TOC3">
    <w:name w:val="toc 3"/>
    <w:basedOn w:val="TOC2ndlevel"/>
    <w:next w:val="Normal"/>
    <w:link w:val="TOC3Char"/>
    <w:autoRedefine/>
    <w:uiPriority w:val="39"/>
    <w:rsid w:val="000D009F"/>
    <w:pPr>
      <w:tabs>
        <w:tab w:val="clear" w:pos="1800"/>
        <w:tab w:val="clear" w:pos="3420"/>
        <w:tab w:val="clear" w:pos="8640"/>
        <w:tab w:val="left" w:pos="1440"/>
        <w:tab w:val="right" w:leader="dot" w:pos="10530"/>
      </w:tabs>
      <w:ind w:left="1440" w:right="180"/>
    </w:pPr>
    <w:rPr>
      <w:noProof/>
      <w:sz w:val="18"/>
    </w:rPr>
  </w:style>
  <w:style w:type="paragraph" w:styleId="TOC2">
    <w:name w:val="toc 2"/>
    <w:basedOn w:val="TOC1"/>
    <w:next w:val="Normal"/>
    <w:link w:val="TOC2Char"/>
    <w:autoRedefine/>
    <w:uiPriority w:val="39"/>
    <w:rsid w:val="0024090F"/>
    <w:pPr>
      <w:tabs>
        <w:tab w:val="clear" w:pos="450"/>
      </w:tabs>
      <w:ind w:left="450"/>
    </w:pPr>
  </w:style>
  <w:style w:type="paragraph" w:styleId="Footer">
    <w:name w:val="footer"/>
    <w:basedOn w:val="Normal"/>
    <w:rsid w:val="002871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71C4"/>
  </w:style>
  <w:style w:type="paragraph" w:customStyle="1" w:styleId="Bullet">
    <w:name w:val="Bullet"/>
    <w:basedOn w:val="Normal"/>
    <w:autoRedefine/>
    <w:rsid w:val="006038A5"/>
    <w:pPr>
      <w:ind w:left="2520" w:hanging="360"/>
    </w:pPr>
    <w:rPr>
      <w:sz w:val="22"/>
      <w:szCs w:val="18"/>
    </w:rPr>
  </w:style>
  <w:style w:type="paragraph" w:customStyle="1" w:styleId="TOC">
    <w:name w:val="TOC"/>
    <w:basedOn w:val="Normal"/>
    <w:autoRedefine/>
    <w:rsid w:val="007B63C3"/>
    <w:pPr>
      <w:tabs>
        <w:tab w:val="left" w:pos="720"/>
        <w:tab w:val="right" w:leader="dot" w:pos="8640"/>
      </w:tabs>
      <w:ind w:left="2520" w:right="2250" w:hanging="360"/>
    </w:pPr>
    <w:rPr>
      <w:smallCaps/>
      <w:color w:val="000000"/>
      <w:sz w:val="24"/>
      <w:szCs w:val="20"/>
    </w:rPr>
  </w:style>
  <w:style w:type="paragraph" w:customStyle="1" w:styleId="TOCChapter">
    <w:name w:val="TOC Chapter"/>
    <w:basedOn w:val="Heading5"/>
    <w:next w:val="TOC"/>
    <w:rsid w:val="006038A5"/>
    <w:pPr>
      <w:tabs>
        <w:tab w:val="left" w:pos="900"/>
        <w:tab w:val="right" w:leader="dot" w:pos="8640"/>
      </w:tabs>
      <w:ind w:hanging="360"/>
    </w:pPr>
  </w:style>
  <w:style w:type="paragraph" w:customStyle="1" w:styleId="TOC3rdlevel">
    <w:name w:val="TOC (3rd level)"/>
    <w:basedOn w:val="Normal"/>
    <w:rsid w:val="006038A5"/>
    <w:pPr>
      <w:tabs>
        <w:tab w:val="num" w:pos="2880"/>
        <w:tab w:val="right" w:leader="dot" w:pos="8640"/>
      </w:tabs>
      <w:ind w:left="2880" w:hanging="360"/>
    </w:pPr>
    <w:rPr>
      <w:color w:val="000000"/>
    </w:rPr>
  </w:style>
  <w:style w:type="paragraph" w:customStyle="1" w:styleId="TOC2ndlevel">
    <w:name w:val="TOC (2nd level)"/>
    <w:basedOn w:val="Normal"/>
    <w:link w:val="TOC2ndlevelChar"/>
    <w:rsid w:val="006038A5"/>
    <w:pPr>
      <w:tabs>
        <w:tab w:val="left" w:pos="1800"/>
        <w:tab w:val="left" w:pos="3420"/>
        <w:tab w:val="right" w:leader="dot" w:pos="8640"/>
      </w:tabs>
      <w:ind w:left="3600" w:hanging="720"/>
    </w:pPr>
    <w:rPr>
      <w:color w:val="000000"/>
    </w:rPr>
  </w:style>
  <w:style w:type="paragraph" w:styleId="Header">
    <w:name w:val="header"/>
    <w:basedOn w:val="Normal"/>
    <w:link w:val="HeaderChar"/>
    <w:rsid w:val="00C133B7"/>
    <w:pPr>
      <w:tabs>
        <w:tab w:val="center" w:pos="4680"/>
        <w:tab w:val="right" w:pos="9360"/>
      </w:tabs>
      <w:spacing w:before="0" w:after="0"/>
    </w:pPr>
  </w:style>
  <w:style w:type="paragraph" w:styleId="BodyTextIndent">
    <w:name w:val="Body Text Indent"/>
    <w:basedOn w:val="Normal"/>
    <w:link w:val="BodyTextIndentChar"/>
    <w:rsid w:val="002871C4"/>
    <w:pPr>
      <w:ind w:left="360"/>
    </w:pPr>
  </w:style>
  <w:style w:type="paragraph" w:styleId="BalloonText">
    <w:name w:val="Balloon Text"/>
    <w:basedOn w:val="Normal"/>
    <w:rsid w:val="002871C4"/>
    <w:pPr>
      <w:spacing w:after="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link w:val="TOC1Char"/>
    <w:autoRedefine/>
    <w:uiPriority w:val="39"/>
    <w:rsid w:val="000D009F"/>
    <w:pPr>
      <w:tabs>
        <w:tab w:val="left" w:pos="450"/>
        <w:tab w:val="right" w:leader="dot" w:pos="10530"/>
      </w:tabs>
      <w:ind w:left="90" w:right="180"/>
    </w:pPr>
    <w:rPr>
      <w:rFonts w:cs="Arial"/>
      <w:noProof/>
      <w:sz w:val="18"/>
      <w:szCs w:val="18"/>
    </w:rPr>
  </w:style>
  <w:style w:type="character" w:styleId="Hyperlink">
    <w:name w:val="Hyperlink"/>
    <w:uiPriority w:val="99"/>
    <w:rsid w:val="002871C4"/>
    <w:rPr>
      <w:rFonts w:ascii="Verdana" w:hAnsi="Verdana"/>
      <w:color w:val="000000"/>
      <w:sz w:val="16"/>
      <w:u w:val="none"/>
      <w:bdr w:val="none" w:sz="0" w:space="0" w:color="auto"/>
      <w:shd w:val="clear" w:color="auto" w:fill="E0E0E0"/>
    </w:rPr>
  </w:style>
  <w:style w:type="paragraph" w:styleId="BodyText">
    <w:name w:val="Body Text"/>
    <w:basedOn w:val="Normal"/>
    <w:link w:val="BodyTextChar"/>
    <w:qFormat/>
    <w:rsid w:val="00B761A1"/>
    <w:rPr>
      <w:rFonts w:eastAsia="Times"/>
      <w:lang w:val="en-GB"/>
    </w:rPr>
  </w:style>
  <w:style w:type="paragraph" w:customStyle="1" w:styleId="Style20ptBoldCustomColorRGB1735432Left0">
    <w:name w:val="Style 20 pt Bold Custom Color(RGB(1735432)) Left:  0&quot;"/>
    <w:basedOn w:val="Normal"/>
    <w:next w:val="Normal"/>
    <w:autoRedefine/>
    <w:rsid w:val="008E28D2"/>
    <w:rPr>
      <w:b/>
      <w:bCs/>
      <w:color w:val="000080"/>
      <w:sz w:val="40"/>
      <w:szCs w:val="20"/>
    </w:rPr>
  </w:style>
  <w:style w:type="character" w:customStyle="1" w:styleId="TableofFiguresChar">
    <w:name w:val="Table of Figures Char"/>
    <w:link w:val="TableofFigures"/>
    <w:uiPriority w:val="99"/>
    <w:rsid w:val="00765D87"/>
    <w:rPr>
      <w:rFonts w:ascii="Arial" w:hAnsi="Arial"/>
      <w:noProof/>
      <w:sz w:val="18"/>
      <w:szCs w:val="24"/>
    </w:rPr>
  </w:style>
  <w:style w:type="paragraph" w:customStyle="1" w:styleId="TableText">
    <w:name w:val="Table Text"/>
    <w:basedOn w:val="BodyText"/>
    <w:link w:val="TableTextChar"/>
    <w:rsid w:val="00DE09BF"/>
    <w:pPr>
      <w:spacing w:before="60" w:after="60"/>
    </w:pPr>
    <w:rPr>
      <w:sz w:val="18"/>
    </w:rPr>
  </w:style>
  <w:style w:type="paragraph" w:styleId="Subtitle">
    <w:name w:val="Subtitle"/>
    <w:basedOn w:val="Normal"/>
    <w:rsid w:val="006038A5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i/>
      <w:sz w:val="24"/>
      <w:szCs w:val="20"/>
    </w:rPr>
  </w:style>
  <w:style w:type="paragraph" w:styleId="TOC4">
    <w:name w:val="toc 4"/>
    <w:basedOn w:val="Normal"/>
    <w:next w:val="Normal"/>
    <w:autoRedefine/>
    <w:rsid w:val="002871C4"/>
    <w:pPr>
      <w:ind w:left="600"/>
    </w:pPr>
  </w:style>
  <w:style w:type="paragraph" w:styleId="TOC5">
    <w:name w:val="toc 5"/>
    <w:basedOn w:val="Normal"/>
    <w:next w:val="Normal"/>
    <w:autoRedefine/>
    <w:rsid w:val="002871C4"/>
    <w:pPr>
      <w:ind w:left="800"/>
    </w:pPr>
  </w:style>
  <w:style w:type="paragraph" w:styleId="TOC6">
    <w:name w:val="toc 6"/>
    <w:basedOn w:val="Normal"/>
    <w:next w:val="Normal"/>
    <w:autoRedefine/>
    <w:rsid w:val="002871C4"/>
    <w:pPr>
      <w:ind w:left="1000"/>
    </w:pPr>
  </w:style>
  <w:style w:type="paragraph" w:styleId="TOC7">
    <w:name w:val="toc 7"/>
    <w:basedOn w:val="Normal"/>
    <w:next w:val="Normal"/>
    <w:autoRedefine/>
    <w:rsid w:val="002871C4"/>
    <w:pPr>
      <w:ind w:left="1200"/>
    </w:pPr>
  </w:style>
  <w:style w:type="paragraph" w:styleId="TOC8">
    <w:name w:val="toc 8"/>
    <w:basedOn w:val="Normal"/>
    <w:next w:val="Normal"/>
    <w:autoRedefine/>
    <w:rsid w:val="002871C4"/>
    <w:pPr>
      <w:ind w:left="1400"/>
    </w:pPr>
  </w:style>
  <w:style w:type="paragraph" w:styleId="TOC9">
    <w:name w:val="toc 9"/>
    <w:basedOn w:val="Normal"/>
    <w:next w:val="Normal"/>
    <w:autoRedefine/>
    <w:rsid w:val="002871C4"/>
    <w:pPr>
      <w:ind w:left="1600"/>
    </w:pPr>
  </w:style>
  <w:style w:type="paragraph" w:customStyle="1" w:styleId="Editorscomments">
    <w:name w:val="Editor's comments"/>
    <w:basedOn w:val="Normal"/>
    <w:rsid w:val="006038A5"/>
    <w:pPr>
      <w:overflowPunct w:val="0"/>
      <w:autoSpaceDE w:val="0"/>
      <w:autoSpaceDN w:val="0"/>
      <w:adjustRightInd w:val="0"/>
      <w:textAlignment w:val="baseline"/>
    </w:pPr>
    <w:rPr>
      <w:b/>
      <w:bCs/>
      <w:color w:val="FF0000"/>
      <w:szCs w:val="20"/>
    </w:rPr>
  </w:style>
  <w:style w:type="paragraph" w:customStyle="1" w:styleId="Readerscomments">
    <w:name w:val="Reader's comments"/>
    <w:basedOn w:val="Normal"/>
    <w:rsid w:val="006038A5"/>
    <w:pPr>
      <w:overflowPunct w:val="0"/>
      <w:autoSpaceDE w:val="0"/>
      <w:autoSpaceDN w:val="0"/>
      <w:adjustRightInd w:val="0"/>
      <w:textAlignment w:val="baseline"/>
    </w:pPr>
    <w:rPr>
      <w:i/>
      <w:iCs/>
      <w:color w:val="CC00CC"/>
      <w:szCs w:val="20"/>
    </w:rPr>
  </w:style>
  <w:style w:type="paragraph" w:customStyle="1" w:styleId="HeadingBase">
    <w:name w:val="Heading Base"/>
    <w:basedOn w:val="Normal"/>
    <w:next w:val="BodyText"/>
    <w:rsid w:val="006038A5"/>
    <w:pPr>
      <w:keepNext/>
      <w:keepLines/>
      <w:spacing w:before="140" w:line="220" w:lineRule="atLeast"/>
      <w:ind w:left="1080"/>
    </w:pPr>
    <w:rPr>
      <w:spacing w:val="-4"/>
      <w:kern w:val="28"/>
      <w:sz w:val="22"/>
      <w:szCs w:val="20"/>
    </w:rPr>
  </w:style>
  <w:style w:type="paragraph" w:customStyle="1" w:styleId="BodyTextTable">
    <w:name w:val="BodyTextTable"/>
    <w:basedOn w:val="BodyText"/>
    <w:rsid w:val="006038A5"/>
    <w:pPr>
      <w:spacing w:after="80" w:line="220" w:lineRule="atLeast"/>
    </w:pPr>
    <w:rPr>
      <w:rFonts w:ascii="Times New Roman" w:hAnsi="Times New Roman"/>
    </w:rPr>
  </w:style>
  <w:style w:type="character" w:styleId="FollowedHyperlink">
    <w:name w:val="FollowedHyperlink"/>
    <w:rsid w:val="002871C4"/>
    <w:rPr>
      <w:rFonts w:ascii="Verdana" w:hAnsi="Verdana"/>
      <w:color w:val="000000"/>
      <w:sz w:val="16"/>
      <w:u w:val="none"/>
      <w:bdr w:val="none" w:sz="0" w:space="0" w:color="auto"/>
      <w:shd w:val="clear" w:color="auto" w:fill="D9D9D9"/>
    </w:rPr>
  </w:style>
  <w:style w:type="paragraph" w:styleId="DocumentMap">
    <w:name w:val="Document Map"/>
    <w:basedOn w:val="Normal"/>
    <w:rsid w:val="002871C4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eadingRightJustified">
    <w:name w:val="Table Heading Right Justified"/>
    <w:basedOn w:val="Normal"/>
    <w:autoRedefine/>
    <w:rsid w:val="004626A3"/>
    <w:pPr>
      <w:spacing w:before="0" w:after="0"/>
      <w:jc w:val="right"/>
    </w:pPr>
    <w:rPr>
      <w:rFonts w:ascii="Verdana" w:hAnsi="Verdana"/>
      <w:b/>
      <w:color w:val="FFFFFF"/>
      <w:szCs w:val="20"/>
    </w:rPr>
  </w:style>
  <w:style w:type="paragraph" w:customStyle="1" w:styleId="FootnoteBase">
    <w:name w:val="Footnote Base"/>
    <w:basedOn w:val="Normal"/>
    <w:rsid w:val="006038A5"/>
    <w:pPr>
      <w:keepLines/>
      <w:spacing w:line="220" w:lineRule="atLeast"/>
    </w:pPr>
    <w:rPr>
      <w:rFonts w:ascii="Palatino" w:hAnsi="Palatino"/>
      <w:sz w:val="18"/>
      <w:szCs w:val="20"/>
      <w:lang w:val="en-GB"/>
    </w:rPr>
  </w:style>
  <w:style w:type="paragraph" w:customStyle="1" w:styleId="Bullet1">
    <w:name w:val="Bullet1"/>
    <w:basedOn w:val="Normal"/>
    <w:rsid w:val="006038A5"/>
    <w:pPr>
      <w:tabs>
        <w:tab w:val="num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rFonts w:cs="Arial"/>
      <w:szCs w:val="20"/>
    </w:rPr>
  </w:style>
  <w:style w:type="paragraph" w:styleId="CommentText">
    <w:name w:val="annotation text"/>
    <w:basedOn w:val="Normal"/>
    <w:autoRedefine/>
    <w:rsid w:val="007557E8"/>
    <w:rPr>
      <w:szCs w:val="20"/>
    </w:rPr>
  </w:style>
  <w:style w:type="paragraph" w:customStyle="1" w:styleId="StyleCaptionArialNotBoldCentered">
    <w:name w:val="Style Caption + Arial Not Bold Centered"/>
    <w:basedOn w:val="Normal"/>
    <w:rsid w:val="00C44180"/>
    <w:pPr>
      <w:jc w:val="center"/>
    </w:pPr>
    <w:rPr>
      <w:b/>
      <w:szCs w:val="20"/>
    </w:rPr>
  </w:style>
  <w:style w:type="character" w:customStyle="1" w:styleId="TableNormalChar">
    <w:name w:val="Table: Normal Char"/>
    <w:link w:val="TableNormal0"/>
    <w:locked/>
    <w:rsid w:val="00EB152E"/>
    <w:rPr>
      <w:rFonts w:ascii="Arial" w:hAnsi="Arial"/>
      <w:sz w:val="16"/>
    </w:rPr>
  </w:style>
  <w:style w:type="character" w:customStyle="1" w:styleId="StyleCaptionArialNotBoldCenteredChar">
    <w:name w:val="Style Caption + Arial Not Bold Centered Char"/>
    <w:rsid w:val="00EB152E"/>
    <w:rPr>
      <w:rFonts w:ascii="Arial" w:hAnsi="Arial"/>
      <w:b/>
      <w:bCs/>
      <w:lang w:val="en-US" w:eastAsia="en-US" w:bidi="ar-SA"/>
    </w:rPr>
  </w:style>
  <w:style w:type="character" w:styleId="CommentReference">
    <w:name w:val="annotation reference"/>
    <w:rsid w:val="006038A5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6038A5"/>
    <w:pPr>
      <w:ind w:left="1440"/>
    </w:pPr>
    <w:rPr>
      <w:b/>
      <w:bCs/>
    </w:rPr>
  </w:style>
  <w:style w:type="paragraph" w:customStyle="1" w:styleId="Style1">
    <w:name w:val="Style1"/>
    <w:basedOn w:val="Heading3"/>
    <w:rsid w:val="006038A5"/>
    <w:rPr>
      <w:color w:val="993300"/>
      <w:szCs w:val="28"/>
      <w:lang w:val="en-GB"/>
    </w:rPr>
  </w:style>
  <w:style w:type="character" w:customStyle="1" w:styleId="CharCharChar">
    <w:name w:val="Char Char Char"/>
    <w:rsid w:val="006038A5"/>
    <w:rPr>
      <w:b/>
      <w:bCs/>
      <w:lang w:val="en-US" w:eastAsia="en-US" w:bidi="ar-SA"/>
    </w:rPr>
  </w:style>
  <w:style w:type="paragraph" w:styleId="NormalWeb">
    <w:name w:val="Normal (Web)"/>
    <w:basedOn w:val="Normal"/>
    <w:rsid w:val="002871C4"/>
    <w:rPr>
      <w:rFonts w:ascii="Times New Roman" w:hAnsi="Times New Roman"/>
      <w:sz w:val="24"/>
    </w:rPr>
  </w:style>
  <w:style w:type="paragraph" w:customStyle="1" w:styleId="Char">
    <w:name w:val="Char"/>
    <w:basedOn w:val="Normal"/>
    <w:rsid w:val="002871C4"/>
    <w:pPr>
      <w:spacing w:after="160" w:line="240" w:lineRule="exact"/>
    </w:pPr>
    <w:rPr>
      <w:rFonts w:cs="Arial"/>
      <w:szCs w:val="20"/>
    </w:rPr>
  </w:style>
  <w:style w:type="paragraph" w:styleId="BodyTextIndent2">
    <w:name w:val="Body Text Indent 2"/>
    <w:basedOn w:val="Normal"/>
    <w:rsid w:val="006038A5"/>
    <w:pPr>
      <w:spacing w:before="60" w:after="60"/>
      <w:ind w:left="72"/>
    </w:pPr>
  </w:style>
  <w:style w:type="table" w:styleId="TableGrid">
    <w:name w:val="Table Grid"/>
    <w:basedOn w:val="TableNormal"/>
    <w:rsid w:val="00EB152E"/>
    <w:pPr>
      <w:spacing w:after="12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ld">
    <w:name w:val="bold"/>
    <w:basedOn w:val="Normal"/>
    <w:rsid w:val="00DB5CE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bold1">
    <w:name w:val="bold1"/>
    <w:basedOn w:val="DefaultParagraphFont"/>
    <w:rsid w:val="00DB5CE9"/>
  </w:style>
  <w:style w:type="paragraph" w:customStyle="1" w:styleId="bullet10">
    <w:name w:val="bullet1"/>
    <w:basedOn w:val="Normal"/>
    <w:rsid w:val="00E7341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TableRecordingListChar">
    <w:name w:val="Table: Recording List Char"/>
    <w:link w:val="TableRecordingList"/>
    <w:rsid w:val="00EB152E"/>
    <w:rPr>
      <w:rFonts w:ascii="Arial" w:hAnsi="Arial" w:cs="Arial"/>
      <w:color w:val="000080"/>
      <w:sz w:val="16"/>
      <w:szCs w:val="16"/>
    </w:rPr>
  </w:style>
  <w:style w:type="paragraph" w:customStyle="1" w:styleId="Logo">
    <w:name w:val="Logo"/>
    <w:rsid w:val="00C133B7"/>
    <w:pPr>
      <w:spacing w:before="240" w:after="2000"/>
      <w:ind w:left="432" w:hanging="432"/>
      <w:jc w:val="center"/>
    </w:pPr>
    <w:rPr>
      <w:rFonts w:ascii="Arial" w:hAnsi="Arial"/>
      <w:noProof/>
      <w:szCs w:val="24"/>
    </w:rPr>
  </w:style>
  <w:style w:type="paragraph" w:customStyle="1" w:styleId="StyleHeading8TitlePage-Line128pt">
    <w:name w:val="Style Heading 8Title Page - Line 1 + 28 pt"/>
    <w:basedOn w:val="Heading8"/>
    <w:link w:val="StyleHeading8TitlePage-Line128ptChar"/>
    <w:autoRedefine/>
    <w:rsid w:val="005D6424"/>
    <w:rPr>
      <w:bCs/>
    </w:rPr>
  </w:style>
  <w:style w:type="character" w:customStyle="1" w:styleId="Heading8Char">
    <w:name w:val="Heading 8 Char"/>
    <w:aliases w:val="Title Page - Line 1 Char"/>
    <w:link w:val="Heading8"/>
    <w:rsid w:val="00FF6E3B"/>
    <w:rPr>
      <w:rFonts w:ascii="Arial" w:hAnsi="Arial"/>
      <w:b/>
      <w:sz w:val="40"/>
      <w:szCs w:val="40"/>
    </w:rPr>
  </w:style>
  <w:style w:type="character" w:customStyle="1" w:styleId="StyleHeading8TitlePage-Line128ptChar">
    <w:name w:val="Style Heading 8Title Page - Line 1 + 28 pt Char"/>
    <w:link w:val="StyleHeading8TitlePage-Line128pt"/>
    <w:rsid w:val="00BE63B9"/>
    <w:rPr>
      <w:rFonts w:ascii="Arial" w:hAnsi="Arial"/>
      <w:b/>
      <w:bCs/>
      <w:sz w:val="40"/>
      <w:szCs w:val="40"/>
    </w:rPr>
  </w:style>
  <w:style w:type="paragraph" w:customStyle="1" w:styleId="Style20ptBoldCustomColorRGB1735432Left01">
    <w:name w:val="Style 20 pt Bold Custom Color(RGB(1735432)) Left:  0&quot;1"/>
    <w:basedOn w:val="Normal"/>
    <w:autoRedefine/>
    <w:rsid w:val="00566A16"/>
    <w:rPr>
      <w:b/>
      <w:bCs/>
      <w:color w:val="000080"/>
      <w:sz w:val="40"/>
      <w:szCs w:val="20"/>
    </w:rPr>
  </w:style>
  <w:style w:type="paragraph" w:customStyle="1" w:styleId="StyleCharCharCharCharCharCharArial">
    <w:name w:val="Style  Char Char Char Char Char Char + Arial"/>
    <w:basedOn w:val="Normal"/>
    <w:link w:val="StyleCharCharCharCharCharCharArialChar"/>
    <w:rsid w:val="00EB152E"/>
    <w:pPr>
      <w:spacing w:after="160" w:line="240" w:lineRule="exact"/>
    </w:pPr>
    <w:rPr>
      <w:rFonts w:cs="Arial"/>
      <w:szCs w:val="20"/>
    </w:rPr>
  </w:style>
  <w:style w:type="paragraph" w:styleId="BodyText3">
    <w:name w:val="Body Text 3"/>
    <w:basedOn w:val="Normal"/>
    <w:link w:val="BodyText3Char"/>
    <w:rsid w:val="00EB152E"/>
    <w:pPr>
      <w:spacing w:before="0"/>
    </w:pPr>
    <w:rPr>
      <w:sz w:val="16"/>
      <w:szCs w:val="16"/>
    </w:rPr>
  </w:style>
  <w:style w:type="character" w:customStyle="1" w:styleId="StyleCharCharCharCharCharCharArialChar">
    <w:name w:val="Style  Char Char Char Char Char Char + Arial Char"/>
    <w:link w:val="StyleCharCharCharCharCharCharArial"/>
    <w:rsid w:val="00EB152E"/>
    <w:rPr>
      <w:rFonts w:ascii="Arial" w:hAnsi="Arial" w:cs="Arial"/>
    </w:rPr>
  </w:style>
  <w:style w:type="paragraph" w:customStyle="1" w:styleId="CaptionNotBoldCentered">
    <w:name w:val="Caption Not Bold Centered"/>
    <w:basedOn w:val="BodyText"/>
    <w:next w:val="BodyText"/>
    <w:autoRedefine/>
    <w:rsid w:val="00DE09BF"/>
    <w:pPr>
      <w:jc w:val="center"/>
    </w:pPr>
    <w:rPr>
      <w:b/>
      <w:sz w:val="18"/>
    </w:rPr>
  </w:style>
  <w:style w:type="paragraph" w:customStyle="1" w:styleId="Table-ColHead">
    <w:name w:val="Table - Col. Head"/>
    <w:basedOn w:val="Normal"/>
    <w:rsid w:val="009D2D82"/>
    <w:pPr>
      <w:keepNext/>
      <w:autoSpaceDE w:val="0"/>
      <w:autoSpaceDN w:val="0"/>
      <w:spacing w:before="60" w:after="60"/>
    </w:pPr>
    <w:rPr>
      <w:rFonts w:cs="Arial"/>
      <w:b/>
      <w:bCs/>
      <w:noProof/>
      <w:sz w:val="18"/>
      <w:szCs w:val="18"/>
    </w:rPr>
  </w:style>
  <w:style w:type="character" w:customStyle="1" w:styleId="TableTextChar">
    <w:name w:val="Table Text Char"/>
    <w:link w:val="TableText"/>
    <w:rsid w:val="00DE09BF"/>
    <w:rPr>
      <w:rFonts w:ascii="Arial" w:hAnsi="Arial"/>
      <w:sz w:val="18"/>
      <w:szCs w:val="24"/>
    </w:rPr>
  </w:style>
  <w:style w:type="character" w:customStyle="1" w:styleId="HeaderChar">
    <w:name w:val="Header Char"/>
    <w:link w:val="Header"/>
    <w:rsid w:val="00C133B7"/>
    <w:rPr>
      <w:rFonts w:ascii="Arial" w:hAnsi="Arial"/>
      <w:szCs w:val="24"/>
    </w:rPr>
  </w:style>
  <w:style w:type="paragraph" w:customStyle="1" w:styleId="TitleFont">
    <w:name w:val="TitleFont"/>
    <w:basedOn w:val="Normal"/>
    <w:rsid w:val="002871C4"/>
    <w:pPr>
      <w:jc w:val="right"/>
    </w:pPr>
    <w:rPr>
      <w:color w:val="999999"/>
      <w:sz w:val="36"/>
      <w:szCs w:val="20"/>
    </w:rPr>
  </w:style>
  <w:style w:type="paragraph" w:styleId="TableofFigures">
    <w:name w:val="table of figures"/>
    <w:basedOn w:val="Normal"/>
    <w:next w:val="Normal"/>
    <w:link w:val="TableofFiguresChar"/>
    <w:autoRedefine/>
    <w:uiPriority w:val="99"/>
    <w:rsid w:val="00765D87"/>
    <w:pPr>
      <w:tabs>
        <w:tab w:val="right" w:leader="dot" w:pos="10430"/>
      </w:tabs>
      <w:spacing w:after="0"/>
    </w:pPr>
    <w:rPr>
      <w:noProof/>
      <w:sz w:val="18"/>
    </w:rPr>
  </w:style>
  <w:style w:type="paragraph" w:styleId="BodyText2">
    <w:name w:val="Body Text 2"/>
    <w:basedOn w:val="Normal"/>
    <w:link w:val="BodyText2Char"/>
    <w:rsid w:val="00FF6E3B"/>
    <w:pPr>
      <w:spacing w:before="0" w:line="480" w:lineRule="auto"/>
    </w:pPr>
  </w:style>
  <w:style w:type="character" w:styleId="PlaceholderText">
    <w:name w:val="Placeholder Text"/>
    <w:uiPriority w:val="99"/>
    <w:rsid w:val="000E1F84"/>
    <w:rPr>
      <w:color w:val="808080"/>
    </w:rPr>
  </w:style>
  <w:style w:type="paragraph" w:customStyle="1" w:styleId="Heading1Arial">
    <w:name w:val="Heading 1 + Arial"/>
    <w:aliases w:val="16 pt"/>
    <w:basedOn w:val="Heading3"/>
    <w:rsid w:val="002871C4"/>
    <w:pPr>
      <w:ind w:left="0"/>
    </w:pPr>
    <w:rPr>
      <w:sz w:val="32"/>
      <w:szCs w:val="32"/>
    </w:rPr>
  </w:style>
  <w:style w:type="character" w:customStyle="1" w:styleId="BodyText2Char">
    <w:name w:val="Body Text 2 Char"/>
    <w:link w:val="BodyText2"/>
    <w:rsid w:val="00FF6E3B"/>
    <w:rPr>
      <w:rFonts w:ascii="Arial" w:hAnsi="Arial"/>
      <w:szCs w:val="24"/>
    </w:rPr>
  </w:style>
  <w:style w:type="character" w:customStyle="1" w:styleId="BodyTextChar">
    <w:name w:val="Body Text Char"/>
    <w:link w:val="BodyText"/>
    <w:rsid w:val="00B761A1"/>
    <w:rPr>
      <w:rFonts w:ascii="Arial" w:eastAsia="Times" w:hAnsi="Arial"/>
      <w:szCs w:val="24"/>
      <w:lang w:val="en-GB"/>
    </w:rPr>
  </w:style>
  <w:style w:type="character" w:customStyle="1" w:styleId="BodyTextIndentChar">
    <w:name w:val="Body Text Indent Char"/>
    <w:link w:val="BodyTextIndent"/>
    <w:rsid w:val="00BE63B9"/>
    <w:rPr>
      <w:szCs w:val="24"/>
    </w:rPr>
  </w:style>
  <w:style w:type="paragraph" w:customStyle="1" w:styleId="HeaderFooter">
    <w:name w:val="Header Footer"/>
    <w:basedOn w:val="Footer"/>
    <w:rsid w:val="00C133B7"/>
    <w:pPr>
      <w:tabs>
        <w:tab w:val="clear" w:pos="4320"/>
        <w:tab w:val="clear" w:pos="8640"/>
        <w:tab w:val="center" w:pos="5310"/>
        <w:tab w:val="right" w:pos="10710"/>
      </w:tabs>
    </w:pPr>
    <w:rPr>
      <w:sz w:val="16"/>
    </w:rPr>
  </w:style>
  <w:style w:type="paragraph" w:customStyle="1" w:styleId="BoldNormalOrangeRGB24314329">
    <w:name w:val="Bold Normal + Orange (RGB 243 143 29)"/>
    <w:basedOn w:val="Normal"/>
    <w:rsid w:val="002871C4"/>
    <w:pPr>
      <w:spacing w:after="0"/>
    </w:pPr>
    <w:rPr>
      <w:b/>
      <w:color w:val="F38F1D"/>
    </w:rPr>
  </w:style>
  <w:style w:type="numbering" w:customStyle="1" w:styleId="BulletedListLevel1">
    <w:name w:val="Bulleted List Level 1"/>
    <w:basedOn w:val="NoList"/>
    <w:rsid w:val="002871C4"/>
    <w:pPr>
      <w:numPr>
        <w:numId w:val="3"/>
      </w:numPr>
    </w:pPr>
  </w:style>
  <w:style w:type="paragraph" w:customStyle="1" w:styleId="CallOutText">
    <w:name w:val="Call Out Text"/>
    <w:basedOn w:val="Normal"/>
    <w:autoRedefine/>
    <w:rsid w:val="002871C4"/>
    <w:pPr>
      <w:spacing w:after="0"/>
    </w:pPr>
    <w:rPr>
      <w:rFonts w:ascii="Garamond" w:hAnsi="Garamond"/>
      <w:color w:val="FFFFFF"/>
      <w:sz w:val="24"/>
    </w:rPr>
  </w:style>
  <w:style w:type="paragraph" w:customStyle="1" w:styleId="Checkpoints">
    <w:name w:val="Checkpoints"/>
    <w:basedOn w:val="Normal"/>
    <w:rsid w:val="002871C4"/>
    <w:pPr>
      <w:spacing w:before="40" w:after="40"/>
    </w:pPr>
    <w:rPr>
      <w:rFonts w:ascii="Times New Roman" w:hAnsi="Times New Roman"/>
      <w:sz w:val="18"/>
      <w:lang w:val="fr-FR"/>
    </w:rPr>
  </w:style>
  <w:style w:type="paragraph" w:styleId="Closing">
    <w:name w:val="Closing"/>
    <w:basedOn w:val="Normal"/>
    <w:link w:val="ClosingChar"/>
    <w:rsid w:val="002871C4"/>
    <w:pPr>
      <w:spacing w:after="0"/>
    </w:pPr>
  </w:style>
  <w:style w:type="character" w:customStyle="1" w:styleId="ClosingChar">
    <w:name w:val="Closing Char"/>
    <w:link w:val="Closing"/>
    <w:rsid w:val="00BE63B9"/>
    <w:rPr>
      <w:szCs w:val="24"/>
    </w:rPr>
  </w:style>
  <w:style w:type="paragraph" w:customStyle="1" w:styleId="TableNormal0">
    <w:name w:val="Table: Normal"/>
    <w:basedOn w:val="Normal"/>
    <w:link w:val="TableNormalChar"/>
    <w:rsid w:val="00EB152E"/>
    <w:pPr>
      <w:spacing w:before="60" w:after="60"/>
    </w:pPr>
    <w:rPr>
      <w:sz w:val="16"/>
      <w:szCs w:val="20"/>
    </w:rPr>
  </w:style>
  <w:style w:type="paragraph" w:customStyle="1" w:styleId="Condition">
    <w:name w:val="Condition"/>
    <w:basedOn w:val="TableNormal0"/>
    <w:rsid w:val="002871C4"/>
    <w:rPr>
      <w:rFonts w:cs="Arial"/>
      <w:i/>
      <w:iCs/>
    </w:rPr>
  </w:style>
  <w:style w:type="paragraph" w:customStyle="1" w:styleId="Confirmationprompts">
    <w:name w:val="Confirmation_prompts"/>
    <w:basedOn w:val="Normal"/>
    <w:autoRedefine/>
    <w:rsid w:val="002871C4"/>
    <w:pPr>
      <w:spacing w:before="80" w:after="80"/>
    </w:pPr>
    <w:rPr>
      <w:rFonts w:ascii="Times New Roman" w:hAnsi="Times New Roman"/>
      <w:sz w:val="18"/>
    </w:rPr>
  </w:style>
  <w:style w:type="paragraph" w:customStyle="1" w:styleId="ConfirmationpromptsBold">
    <w:name w:val="Confirmation_prompts + Bold"/>
    <w:basedOn w:val="Confirmationprompts"/>
    <w:autoRedefine/>
    <w:rsid w:val="002871C4"/>
    <w:rPr>
      <w:b/>
      <w:bCs/>
    </w:rPr>
  </w:style>
  <w:style w:type="paragraph" w:styleId="Date">
    <w:name w:val="Date"/>
    <w:basedOn w:val="Normal"/>
    <w:next w:val="Normal"/>
    <w:link w:val="DateChar"/>
    <w:rsid w:val="002871C4"/>
    <w:pPr>
      <w:spacing w:after="0"/>
    </w:pPr>
  </w:style>
  <w:style w:type="character" w:customStyle="1" w:styleId="DateChar">
    <w:name w:val="Date Char"/>
    <w:link w:val="Date"/>
    <w:rsid w:val="00BE63B9"/>
    <w:rPr>
      <w:szCs w:val="24"/>
    </w:rPr>
  </w:style>
  <w:style w:type="paragraph" w:customStyle="1" w:styleId="DMName">
    <w:name w:val="DM Name"/>
    <w:basedOn w:val="Heading4"/>
    <w:rsid w:val="00EB152E"/>
    <w:pPr>
      <w:numPr>
        <w:ilvl w:val="0"/>
        <w:numId w:val="0"/>
      </w:numPr>
      <w:tabs>
        <w:tab w:val="clear" w:pos="2160"/>
        <w:tab w:val="left" w:pos="1080"/>
      </w:tabs>
      <w:spacing w:before="240" w:after="60"/>
    </w:pPr>
    <w:rPr>
      <w:rFonts w:ascii="Arial Black" w:hAnsi="Arial Black" w:cs="Times New Roman"/>
      <w:color w:val="auto"/>
      <w:szCs w:val="28"/>
    </w:rPr>
  </w:style>
  <w:style w:type="paragraph" w:customStyle="1" w:styleId="DMType">
    <w:name w:val="DM Type"/>
    <w:basedOn w:val="Normal"/>
    <w:next w:val="Normal"/>
    <w:autoRedefine/>
    <w:rsid w:val="00EB152E"/>
    <w:pPr>
      <w:keepNext/>
      <w:spacing w:before="0"/>
      <w:jc w:val="right"/>
    </w:pPr>
    <w:rPr>
      <w:rFonts w:ascii="Times New Roman" w:hAnsi="Times New Roman"/>
      <w:b/>
      <w:sz w:val="22"/>
    </w:rPr>
  </w:style>
  <w:style w:type="paragraph" w:customStyle="1" w:styleId="DTMF">
    <w:name w:val="DTMF"/>
    <w:basedOn w:val="Heading7"/>
    <w:rsid w:val="00EB152E"/>
    <w:pPr>
      <w:keepNext/>
      <w:numPr>
        <w:ilvl w:val="0"/>
        <w:numId w:val="0"/>
      </w:numPr>
      <w:spacing w:before="40" w:after="40"/>
      <w:jc w:val="center"/>
    </w:pPr>
    <w:rPr>
      <w:bCs/>
      <w:sz w:val="18"/>
    </w:rPr>
  </w:style>
  <w:style w:type="paragraph" w:customStyle="1" w:styleId="DTMFOption">
    <w:name w:val="DTMF Option"/>
    <w:basedOn w:val="Normal"/>
    <w:rsid w:val="00EB152E"/>
    <w:pPr>
      <w:spacing w:before="40" w:after="40"/>
      <w:jc w:val="center"/>
    </w:pPr>
    <w:rPr>
      <w:rFonts w:ascii="Times New Roman" w:hAnsi="Times New Roman"/>
      <w:bCs/>
      <w:sz w:val="18"/>
    </w:rPr>
  </w:style>
  <w:style w:type="paragraph" w:styleId="EnvelopeAddress">
    <w:name w:val="envelope address"/>
    <w:basedOn w:val="Normal"/>
    <w:rsid w:val="002871C4"/>
    <w:pPr>
      <w:framePr w:w="7920" w:h="1980" w:hRule="exact" w:hSpace="180" w:wrap="auto" w:hAnchor="page" w:xAlign="center" w:yAlign="bottom"/>
      <w:ind w:left="2880"/>
    </w:pPr>
    <w:rPr>
      <w:rFonts w:ascii="Garamond" w:hAnsi="Garamond" w:cs="Arial"/>
      <w:sz w:val="18"/>
      <w:szCs w:val="18"/>
    </w:rPr>
  </w:style>
  <w:style w:type="paragraph" w:customStyle="1" w:styleId="Grammar">
    <w:name w:val="Grammar"/>
    <w:basedOn w:val="Normal"/>
    <w:rsid w:val="00EB152E"/>
    <w:pPr>
      <w:autoSpaceDE w:val="0"/>
      <w:autoSpaceDN w:val="0"/>
      <w:adjustRightInd w:val="0"/>
      <w:spacing w:before="40" w:after="40" w:line="160" w:lineRule="atLeast"/>
    </w:pPr>
    <w:rPr>
      <w:rFonts w:ascii="Times New Roman" w:hAnsi="Times New Roman" w:cs="Arial"/>
      <w:color w:val="000000"/>
      <w:sz w:val="14"/>
      <w:szCs w:val="20"/>
    </w:rPr>
  </w:style>
  <w:style w:type="paragraph" w:customStyle="1" w:styleId="Heading1BlueRGB93135161">
    <w:name w:val="Heading 1 + Blue (RGB 93 135 161)"/>
    <w:basedOn w:val="Heading1"/>
    <w:link w:val="Heading1BlueRGB93135161Char"/>
    <w:autoRedefine/>
    <w:rsid w:val="002871C4"/>
    <w:pPr>
      <w:framePr w:wrap="around" w:hAnchor="text"/>
    </w:pPr>
    <w:rPr>
      <w:color w:val="5D87A1"/>
    </w:rPr>
  </w:style>
  <w:style w:type="paragraph" w:customStyle="1" w:styleId="Heading1Blue">
    <w:name w:val="Heading 1 + Blue"/>
    <w:basedOn w:val="Heading1BlueRGB93135161"/>
    <w:autoRedefine/>
    <w:rsid w:val="002871C4"/>
    <w:pPr>
      <w:framePr w:wrap="around"/>
      <w:numPr>
        <w:numId w:val="4"/>
      </w:numPr>
    </w:pPr>
  </w:style>
  <w:style w:type="paragraph" w:customStyle="1" w:styleId="Heading1GreenLime">
    <w:name w:val="Heading 1 + Green (Lime)"/>
    <w:basedOn w:val="Heading1BlueRGB93135161"/>
    <w:rsid w:val="002871C4"/>
    <w:pPr>
      <w:framePr w:wrap="around"/>
    </w:pPr>
    <w:rPr>
      <w:color w:val="99CC00"/>
    </w:rPr>
  </w:style>
  <w:style w:type="paragraph" w:customStyle="1" w:styleId="Heading1DarkGreyRGB769082">
    <w:name w:val="Heading 1 + Dark Grey (RGB 76 90 82)"/>
    <w:basedOn w:val="Heading1GreenLime"/>
    <w:rsid w:val="002871C4"/>
    <w:pPr>
      <w:framePr w:wrap="around"/>
    </w:pPr>
    <w:rPr>
      <w:color w:val="4C5A52"/>
    </w:rPr>
  </w:style>
  <w:style w:type="paragraph" w:customStyle="1" w:styleId="Heading1OrangeRGB24314329">
    <w:name w:val="Heading 1 + Orange (RGB 243 143 29)"/>
    <w:basedOn w:val="Heading1"/>
    <w:rsid w:val="002871C4"/>
    <w:pPr>
      <w:framePr w:wrap="around" w:hAnchor="text"/>
    </w:pPr>
    <w:rPr>
      <w:color w:val="F38F1D"/>
    </w:rPr>
  </w:style>
  <w:style w:type="paragraph" w:customStyle="1" w:styleId="Heading2Arial12">
    <w:name w:val="Heading 2 + Arial12"/>
    <w:basedOn w:val="Heading2"/>
    <w:autoRedefine/>
    <w:rsid w:val="002871C4"/>
    <w:pPr>
      <w:outlineLvl w:val="9"/>
    </w:pPr>
    <w:rPr>
      <w:sz w:val="24"/>
    </w:rPr>
  </w:style>
  <w:style w:type="paragraph" w:customStyle="1" w:styleId="Heading2BlueRGB93135161">
    <w:name w:val="Heading 2 + Blue (RGB 93 135 161)"/>
    <w:basedOn w:val="Heading2"/>
    <w:rsid w:val="002871C4"/>
    <w:pPr>
      <w:spacing w:after="180"/>
    </w:pPr>
    <w:rPr>
      <w:color w:val="5D87A1"/>
    </w:rPr>
  </w:style>
  <w:style w:type="paragraph" w:customStyle="1" w:styleId="Heading2Blue">
    <w:name w:val="Heading 2 + Blue"/>
    <w:basedOn w:val="Heading2BlueRGB93135161"/>
    <w:next w:val="Normal"/>
    <w:autoRedefine/>
    <w:rsid w:val="00B27162"/>
    <w:pPr>
      <w:numPr>
        <w:numId w:val="4"/>
      </w:numPr>
    </w:pPr>
    <w:rPr>
      <w:i/>
      <w:color w:val="336699"/>
    </w:rPr>
  </w:style>
  <w:style w:type="paragraph" w:customStyle="1" w:styleId="Heading2DarkGreyRGB769082">
    <w:name w:val="Heading 2 + Dark Grey (RGB 76 90 82)"/>
    <w:basedOn w:val="Normal"/>
    <w:rsid w:val="002871C4"/>
    <w:pPr>
      <w:keepNext/>
      <w:spacing w:before="240"/>
      <w:outlineLvl w:val="1"/>
    </w:pPr>
    <w:rPr>
      <w:rFonts w:cs="Arial"/>
      <w:b/>
      <w:bCs/>
      <w:i/>
      <w:iCs/>
      <w:color w:val="4C5A52"/>
      <w:sz w:val="28"/>
      <w:szCs w:val="28"/>
    </w:rPr>
  </w:style>
  <w:style w:type="paragraph" w:customStyle="1" w:styleId="Heading2GreenLime">
    <w:name w:val="Heading 2 + Green (Lime)"/>
    <w:basedOn w:val="Heading2BlueRGB93135161"/>
    <w:rsid w:val="002871C4"/>
    <w:rPr>
      <w:color w:val="99CC00"/>
    </w:rPr>
  </w:style>
  <w:style w:type="paragraph" w:customStyle="1" w:styleId="Heading2OrangeRGB24314329">
    <w:name w:val="Heading 2 + Orange (RGB 243 143 29)"/>
    <w:basedOn w:val="Heading2"/>
    <w:next w:val="Heading2"/>
    <w:rsid w:val="002871C4"/>
    <w:pPr>
      <w:spacing w:after="180"/>
    </w:pPr>
    <w:rPr>
      <w:color w:val="F38F1D"/>
    </w:rPr>
  </w:style>
  <w:style w:type="paragraph" w:customStyle="1" w:styleId="Heading2Verdana14">
    <w:name w:val="Heading 2 + Verdana14"/>
    <w:basedOn w:val="Heading2"/>
    <w:rsid w:val="002871C4"/>
  </w:style>
  <w:style w:type="paragraph" w:customStyle="1" w:styleId="Heading310ptNotBold">
    <w:name w:val="Heading 3 + 10 pt Not Bold"/>
    <w:basedOn w:val="Heading3"/>
    <w:rsid w:val="002871C4"/>
    <w:rPr>
      <w:b w:val="0"/>
      <w:bCs w:val="0"/>
      <w:sz w:val="20"/>
    </w:rPr>
  </w:style>
  <w:style w:type="paragraph" w:customStyle="1" w:styleId="Heading312ptItalic">
    <w:name w:val="Heading 3 + 12 pt Italic"/>
    <w:basedOn w:val="Heading3"/>
    <w:autoRedefine/>
    <w:rsid w:val="002871C4"/>
    <w:pPr>
      <w:keepNext w:val="0"/>
      <w:pageBreakBefore/>
    </w:pPr>
    <w:rPr>
      <w:i/>
      <w:iCs/>
    </w:rPr>
  </w:style>
  <w:style w:type="paragraph" w:customStyle="1" w:styleId="Heading3BlueRGB93135161">
    <w:name w:val="Heading 3 + Blue (RGB 93 135 161)"/>
    <w:basedOn w:val="Heading3"/>
    <w:rsid w:val="002871C4"/>
    <w:pPr>
      <w:jc w:val="center"/>
    </w:pPr>
    <w:rPr>
      <w:color w:val="5D87A1"/>
    </w:rPr>
  </w:style>
  <w:style w:type="paragraph" w:customStyle="1" w:styleId="Heading3Blue">
    <w:name w:val="Heading 3 + Blue"/>
    <w:basedOn w:val="Heading3BlueRGB93135161"/>
    <w:next w:val="Normal"/>
    <w:autoRedefine/>
    <w:rsid w:val="002871C4"/>
    <w:pPr>
      <w:tabs>
        <w:tab w:val="num" w:pos="792"/>
      </w:tabs>
      <w:ind w:left="792" w:hanging="432"/>
      <w:jc w:val="left"/>
    </w:pPr>
  </w:style>
  <w:style w:type="paragraph" w:customStyle="1" w:styleId="Heading3DarkGreyRGB769082">
    <w:name w:val="Heading 3 + Dark Grey (RGB 76 90 82)"/>
    <w:basedOn w:val="Heading3"/>
    <w:rsid w:val="002871C4"/>
    <w:pPr>
      <w:jc w:val="center"/>
    </w:pPr>
    <w:rPr>
      <w:color w:val="4C5A52"/>
    </w:rPr>
  </w:style>
  <w:style w:type="paragraph" w:customStyle="1" w:styleId="Heading3GreenLime">
    <w:name w:val="Heading 3 + Green (Lime)"/>
    <w:basedOn w:val="Heading3BlueRGB93135161"/>
    <w:rsid w:val="002871C4"/>
    <w:rPr>
      <w:color w:val="99CC00"/>
    </w:rPr>
  </w:style>
  <w:style w:type="paragraph" w:customStyle="1" w:styleId="Heading3OrangeRGB24314329">
    <w:name w:val="Heading 3 + Orange (RGB 243 143 29)"/>
    <w:basedOn w:val="Heading3"/>
    <w:rsid w:val="002871C4"/>
    <w:pPr>
      <w:jc w:val="center"/>
    </w:pPr>
    <w:rPr>
      <w:color w:val="F38F1D"/>
    </w:rPr>
  </w:style>
  <w:style w:type="paragraph" w:customStyle="1" w:styleId="Heading5ArialBoldSmallcaps">
    <w:name w:val="Heading 5 + Arial Bold Small caps"/>
    <w:basedOn w:val="Heading5"/>
    <w:rsid w:val="002871C4"/>
    <w:rPr>
      <w:rFonts w:ascii="Arial Bold" w:hAnsi="Arial Bold"/>
      <w:smallCaps/>
    </w:rPr>
  </w:style>
  <w:style w:type="paragraph" w:customStyle="1" w:styleId="Indent1">
    <w:name w:val="Indent1"/>
    <w:basedOn w:val="Normal"/>
    <w:rsid w:val="002871C4"/>
    <w:pPr>
      <w:tabs>
        <w:tab w:val="right" w:pos="9360"/>
      </w:tabs>
      <w:spacing w:before="240" w:after="240"/>
      <w:ind w:left="720"/>
    </w:pPr>
  </w:style>
  <w:style w:type="paragraph" w:customStyle="1" w:styleId="Legal">
    <w:name w:val="Legal"/>
    <w:basedOn w:val="Normal"/>
    <w:rsid w:val="002871C4"/>
    <w:pPr>
      <w:overflowPunct w:val="0"/>
      <w:autoSpaceDE w:val="0"/>
      <w:autoSpaceDN w:val="0"/>
      <w:adjustRightInd w:val="0"/>
      <w:jc w:val="center"/>
      <w:textAlignment w:val="baseline"/>
    </w:pPr>
    <w:rPr>
      <w:sz w:val="22"/>
      <w:szCs w:val="20"/>
    </w:rPr>
  </w:style>
  <w:style w:type="paragraph" w:styleId="List">
    <w:name w:val="List"/>
    <w:basedOn w:val="Normal"/>
    <w:rsid w:val="002871C4"/>
    <w:pPr>
      <w:ind w:left="360" w:hanging="360"/>
    </w:pPr>
  </w:style>
  <w:style w:type="paragraph" w:customStyle="1" w:styleId="MessageText">
    <w:name w:val="MessageText"/>
    <w:basedOn w:val="Normal"/>
    <w:rsid w:val="002871C4"/>
    <w:pPr>
      <w:spacing w:after="240"/>
    </w:pPr>
    <w:rPr>
      <w:rFonts w:ascii="Tahoma" w:hAnsi="Tahoma"/>
      <w:szCs w:val="20"/>
    </w:rPr>
  </w:style>
  <w:style w:type="paragraph" w:customStyle="1" w:styleId="TableDMNAME">
    <w:name w:val="Table: DM NAME"/>
    <w:basedOn w:val="Normal"/>
    <w:link w:val="TableDMNAMEChar"/>
    <w:rsid w:val="006D5CF1"/>
    <w:pPr>
      <w:keepNext/>
      <w:spacing w:after="60"/>
    </w:pPr>
    <w:rPr>
      <w:rFonts w:cs="Arial"/>
      <w:b/>
      <w:szCs w:val="20"/>
    </w:rPr>
  </w:style>
  <w:style w:type="paragraph" w:customStyle="1" w:styleId="ModuleType">
    <w:name w:val="Module Type"/>
    <w:basedOn w:val="TableDMNAME"/>
    <w:rsid w:val="00EB152E"/>
  </w:style>
  <w:style w:type="paragraph" w:customStyle="1" w:styleId="NonTOCHeading">
    <w:name w:val="Non TOC Heading"/>
    <w:basedOn w:val="Heading1"/>
    <w:next w:val="Normal"/>
    <w:rsid w:val="002871C4"/>
    <w:pPr>
      <w:framePr w:wrap="around" w:hAnchor="text"/>
    </w:pPr>
  </w:style>
  <w:style w:type="paragraph" w:customStyle="1" w:styleId="NormalBlueRGB93135161">
    <w:name w:val="Normal + Blue (RGB 93 135 161)"/>
    <w:basedOn w:val="Normal"/>
    <w:rsid w:val="002871C4"/>
    <w:pPr>
      <w:spacing w:after="0"/>
    </w:pPr>
    <w:rPr>
      <w:color w:val="5D87A1"/>
    </w:rPr>
  </w:style>
  <w:style w:type="paragraph" w:customStyle="1" w:styleId="NormalDarkGreyRGB769082">
    <w:name w:val="Normal + Dark Grey (RGB 76 90 82)"/>
    <w:basedOn w:val="Normal"/>
    <w:rsid w:val="002871C4"/>
    <w:pPr>
      <w:spacing w:after="0"/>
    </w:pPr>
    <w:rPr>
      <w:color w:val="4C5A52"/>
    </w:rPr>
  </w:style>
  <w:style w:type="paragraph" w:customStyle="1" w:styleId="Normal3">
    <w:name w:val="Normal 3"/>
    <w:basedOn w:val="Normal"/>
    <w:autoRedefine/>
    <w:rsid w:val="002871C4"/>
    <w:pPr>
      <w:spacing w:before="80" w:after="80"/>
    </w:pPr>
    <w:rPr>
      <w:rFonts w:ascii="Times New Roman" w:hAnsi="Times New Roman"/>
      <w:sz w:val="18"/>
      <w:szCs w:val="18"/>
    </w:rPr>
  </w:style>
  <w:style w:type="paragraph" w:customStyle="1" w:styleId="Normal4">
    <w:name w:val="Normal 4"/>
    <w:basedOn w:val="Checkpoints"/>
    <w:autoRedefine/>
    <w:rsid w:val="002871C4"/>
    <w:pPr>
      <w:spacing w:before="60" w:after="60"/>
    </w:pPr>
    <w:rPr>
      <w:lang w:val="en-US"/>
    </w:rPr>
  </w:style>
  <w:style w:type="paragraph" w:customStyle="1" w:styleId="Notes">
    <w:name w:val="Notes"/>
    <w:basedOn w:val="Normal"/>
    <w:rsid w:val="002871C4"/>
    <w:pPr>
      <w:spacing w:after="240"/>
    </w:pPr>
    <w:rPr>
      <w:rFonts w:ascii="Tahoma" w:hAnsi="Tahoma"/>
      <w:sz w:val="16"/>
      <w:szCs w:val="20"/>
    </w:rPr>
  </w:style>
  <w:style w:type="paragraph" w:customStyle="1" w:styleId="PhraseList">
    <w:name w:val="Phrase List"/>
    <w:basedOn w:val="List"/>
    <w:rsid w:val="00EB152E"/>
    <w:pPr>
      <w:spacing w:before="40" w:after="40"/>
      <w:ind w:left="0" w:firstLine="0"/>
    </w:pPr>
    <w:rPr>
      <w:rFonts w:ascii="Times New Roman" w:hAnsi="Times New Roman"/>
      <w:sz w:val="18"/>
    </w:rPr>
  </w:style>
  <w:style w:type="paragraph" w:customStyle="1" w:styleId="PhraseListBold">
    <w:name w:val="Phrase List + Bold"/>
    <w:basedOn w:val="PhraseList"/>
    <w:autoRedefine/>
    <w:rsid w:val="002871C4"/>
    <w:rPr>
      <w:b/>
      <w:bCs/>
    </w:rPr>
  </w:style>
  <w:style w:type="paragraph" w:styleId="PlainText">
    <w:name w:val="Plain Text"/>
    <w:basedOn w:val="Normal"/>
    <w:link w:val="PlainTextChar"/>
    <w:rsid w:val="002871C4"/>
    <w:pPr>
      <w:spacing w:after="0"/>
    </w:pPr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BE63B9"/>
    <w:rPr>
      <w:rFonts w:ascii="Courier New" w:hAnsi="Courier New" w:cs="Courier New"/>
      <w:szCs w:val="24"/>
    </w:rPr>
  </w:style>
  <w:style w:type="paragraph" w:styleId="Salutation">
    <w:name w:val="Salutation"/>
    <w:basedOn w:val="Normal"/>
    <w:next w:val="Normal"/>
    <w:link w:val="SalutationChar"/>
    <w:rsid w:val="002871C4"/>
  </w:style>
  <w:style w:type="character" w:customStyle="1" w:styleId="SalutationChar">
    <w:name w:val="Salutation Char"/>
    <w:link w:val="Salutation"/>
    <w:rsid w:val="00BE63B9"/>
    <w:rPr>
      <w:szCs w:val="24"/>
    </w:rPr>
  </w:style>
  <w:style w:type="paragraph" w:styleId="Signature">
    <w:name w:val="Signature"/>
    <w:basedOn w:val="Normal"/>
    <w:link w:val="SignatureChar"/>
    <w:rsid w:val="002871C4"/>
    <w:pPr>
      <w:spacing w:after="0"/>
    </w:pPr>
  </w:style>
  <w:style w:type="character" w:customStyle="1" w:styleId="SignatureChar">
    <w:name w:val="Signature Char"/>
    <w:link w:val="Signature"/>
    <w:rsid w:val="00BE63B9"/>
    <w:rPr>
      <w:szCs w:val="24"/>
    </w:rPr>
  </w:style>
  <w:style w:type="paragraph" w:customStyle="1" w:styleId="SpeakerList">
    <w:name w:val="SpeakerList"/>
    <w:basedOn w:val="Normal"/>
    <w:rsid w:val="002871C4"/>
    <w:pPr>
      <w:spacing w:after="0"/>
    </w:pPr>
    <w:rPr>
      <w:rFonts w:ascii="Tahoma" w:hAnsi="Tahoma"/>
      <w:szCs w:val="20"/>
    </w:rPr>
  </w:style>
  <w:style w:type="paragraph" w:customStyle="1" w:styleId="TableH1">
    <w:name w:val="Table: H1"/>
    <w:basedOn w:val="Normal"/>
    <w:rsid w:val="00EB152E"/>
    <w:pPr>
      <w:shd w:val="pct37" w:color="auto" w:fill="FFFFFF"/>
      <w:spacing w:before="0" w:after="0"/>
      <w:ind w:left="1440"/>
    </w:pPr>
    <w:rPr>
      <w:rFonts w:cs="Arial"/>
      <w:b/>
      <w:bCs/>
      <w:color w:val="FFFFFF"/>
      <w:szCs w:val="20"/>
    </w:rPr>
  </w:style>
  <w:style w:type="paragraph" w:customStyle="1" w:styleId="StyleTableH1Right">
    <w:name w:val="Style Table: H1 + Right"/>
    <w:basedOn w:val="TableH1"/>
    <w:rsid w:val="002871C4"/>
    <w:pPr>
      <w:jc w:val="right"/>
    </w:pPr>
    <w:rPr>
      <w:rFonts w:ascii="Trebuchet MS" w:hAnsi="Trebuchet MS" w:cs="Trebuchet MS"/>
    </w:rPr>
  </w:style>
  <w:style w:type="paragraph" w:customStyle="1" w:styleId="TableBody">
    <w:name w:val="Table Body"/>
    <w:basedOn w:val="Normal"/>
    <w:rsid w:val="00EB152E"/>
    <w:pPr>
      <w:overflowPunct w:val="0"/>
      <w:autoSpaceDE w:val="0"/>
      <w:autoSpaceDN w:val="0"/>
      <w:adjustRightInd w:val="0"/>
      <w:spacing w:before="20" w:after="20"/>
      <w:textAlignment w:val="baseline"/>
    </w:pPr>
    <w:rPr>
      <w:sz w:val="18"/>
      <w:szCs w:val="20"/>
    </w:rPr>
  </w:style>
  <w:style w:type="table" w:styleId="TableColumns3">
    <w:name w:val="Table Columns 3"/>
    <w:basedOn w:val="TableNormal"/>
    <w:rsid w:val="00EB152E"/>
    <w:rPr>
      <w:rFonts w:ascii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 Heading"/>
    <w:basedOn w:val="TableBody"/>
    <w:rsid w:val="00EB152E"/>
    <w:pPr>
      <w:spacing w:before="40" w:after="40"/>
    </w:pPr>
    <w:rPr>
      <w:b/>
      <w:sz w:val="20"/>
    </w:rPr>
  </w:style>
  <w:style w:type="table" w:styleId="TableList6">
    <w:name w:val="Table List 6"/>
    <w:basedOn w:val="TableNormal"/>
    <w:rsid w:val="002871C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customStyle="1" w:styleId="TableCondition">
    <w:name w:val="Table: Condition"/>
    <w:basedOn w:val="TableNormal0"/>
    <w:rsid w:val="00EB152E"/>
    <w:rPr>
      <w:i/>
      <w:sz w:val="14"/>
    </w:rPr>
  </w:style>
  <w:style w:type="paragraph" w:customStyle="1" w:styleId="TableNormalChar1">
    <w:name w:val="Table: Normal Char1"/>
    <w:basedOn w:val="Normal"/>
    <w:rsid w:val="002871C4"/>
    <w:pPr>
      <w:spacing w:before="60" w:after="60"/>
    </w:pPr>
    <w:rPr>
      <w:rFonts w:cs="Arial"/>
      <w:sz w:val="16"/>
      <w:szCs w:val="16"/>
    </w:rPr>
  </w:style>
  <w:style w:type="paragraph" w:customStyle="1" w:styleId="TableConditionChar">
    <w:name w:val="Table: Condition Char"/>
    <w:basedOn w:val="TableNormalChar1"/>
    <w:rsid w:val="002871C4"/>
    <w:rPr>
      <w:i/>
      <w:iCs/>
      <w:sz w:val="14"/>
      <w:szCs w:val="14"/>
    </w:rPr>
  </w:style>
  <w:style w:type="paragraph" w:customStyle="1" w:styleId="TableH2">
    <w:name w:val="Table: H2"/>
    <w:basedOn w:val="Normal"/>
    <w:rsid w:val="00EB152E"/>
    <w:pPr>
      <w:keepNext/>
      <w:shd w:val="pct15" w:color="auto" w:fill="FFFFFF"/>
      <w:spacing w:before="0" w:after="0"/>
    </w:pPr>
    <w:rPr>
      <w:rFonts w:cs="Arial"/>
      <w:b/>
      <w:bCs/>
      <w:i/>
      <w:iCs/>
      <w:color w:val="000000"/>
      <w:sz w:val="18"/>
      <w:szCs w:val="18"/>
    </w:rPr>
  </w:style>
  <w:style w:type="paragraph" w:customStyle="1" w:styleId="TableH3">
    <w:name w:val="Table: H3"/>
    <w:basedOn w:val="TableH2"/>
    <w:rsid w:val="00EB152E"/>
    <w:rPr>
      <w:sz w:val="16"/>
      <w:szCs w:val="16"/>
    </w:rPr>
  </w:style>
  <w:style w:type="paragraph" w:customStyle="1" w:styleId="TableNormalChar1CharChar2CharChar">
    <w:name w:val="Table: Normal Char1 Char Char2 Char Char"/>
    <w:basedOn w:val="Normal"/>
    <w:rsid w:val="002871C4"/>
    <w:pPr>
      <w:spacing w:before="60" w:after="60"/>
    </w:pPr>
    <w:rPr>
      <w:rFonts w:cs="Arial"/>
      <w:sz w:val="16"/>
      <w:szCs w:val="16"/>
    </w:rPr>
  </w:style>
  <w:style w:type="paragraph" w:customStyle="1" w:styleId="TableRecordingList">
    <w:name w:val="Table: Recording List"/>
    <w:basedOn w:val="TableNormalChar1CharChar2CharChar"/>
    <w:link w:val="TableRecordingListChar"/>
    <w:rsid w:val="00EB152E"/>
    <w:rPr>
      <w:color w:val="000080"/>
    </w:rPr>
  </w:style>
  <w:style w:type="paragraph" w:customStyle="1" w:styleId="TableRecListConfirmation">
    <w:name w:val="Table: RecList Confirmation"/>
    <w:basedOn w:val="TableRecordingList"/>
    <w:autoRedefine/>
    <w:rsid w:val="00EB152E"/>
    <w:rPr>
      <w:sz w:val="18"/>
      <w:szCs w:val="18"/>
    </w:rPr>
  </w:style>
  <w:style w:type="paragraph" w:customStyle="1" w:styleId="TableRecordingListESP">
    <w:name w:val="Table:Recording List ESP"/>
    <w:basedOn w:val="Normal"/>
    <w:rsid w:val="002871C4"/>
    <w:pPr>
      <w:spacing w:before="60" w:after="60"/>
    </w:pPr>
    <w:rPr>
      <w:color w:val="008000"/>
      <w:sz w:val="16"/>
      <w:szCs w:val="20"/>
    </w:rPr>
  </w:style>
  <w:style w:type="paragraph" w:customStyle="1" w:styleId="TableConditionCell">
    <w:name w:val="TableConditionCell"/>
    <w:basedOn w:val="TableNormalChar1CharChar2CharChar"/>
    <w:rsid w:val="002871C4"/>
    <w:rPr>
      <w:i/>
      <w:iCs/>
      <w:sz w:val="14"/>
      <w:szCs w:val="14"/>
    </w:rPr>
  </w:style>
  <w:style w:type="paragraph" w:customStyle="1" w:styleId="TableDMFont">
    <w:name w:val="TableDMFont"/>
    <w:basedOn w:val="Heading4"/>
    <w:rsid w:val="00EB152E"/>
    <w:pPr>
      <w:numPr>
        <w:ilvl w:val="0"/>
        <w:numId w:val="0"/>
      </w:numPr>
      <w:tabs>
        <w:tab w:val="clear" w:pos="2160"/>
      </w:tabs>
      <w:spacing w:before="0" w:after="60"/>
    </w:pPr>
    <w:rPr>
      <w:rFonts w:cs="Times New Roman"/>
      <w:color w:val="auto"/>
      <w:sz w:val="24"/>
      <w:szCs w:val="20"/>
    </w:rPr>
  </w:style>
  <w:style w:type="paragraph" w:customStyle="1" w:styleId="TableNormalCell">
    <w:name w:val="TableNormalCell"/>
    <w:basedOn w:val="Normal"/>
    <w:rsid w:val="002871C4"/>
    <w:pPr>
      <w:spacing w:before="60" w:after="60"/>
    </w:pPr>
    <w:rPr>
      <w:rFonts w:cs="Arial"/>
      <w:sz w:val="16"/>
      <w:szCs w:val="16"/>
    </w:rPr>
  </w:style>
  <w:style w:type="paragraph" w:styleId="Title">
    <w:name w:val="Title"/>
    <w:basedOn w:val="BodyText2"/>
    <w:link w:val="TitleChar"/>
    <w:rsid w:val="005E14B2"/>
    <w:pPr>
      <w:pBdr>
        <w:bottom w:val="single" w:sz="6" w:space="1" w:color="auto"/>
      </w:pBdr>
      <w:jc w:val="center"/>
    </w:pPr>
    <w:rPr>
      <w:rFonts w:ascii="Arial Black" w:hAnsi="Arial Black"/>
      <w:sz w:val="40"/>
      <w:szCs w:val="40"/>
    </w:rPr>
  </w:style>
  <w:style w:type="character" w:customStyle="1" w:styleId="TitleChar">
    <w:name w:val="Title Char"/>
    <w:link w:val="Title"/>
    <w:rsid w:val="005E14B2"/>
    <w:rPr>
      <w:rFonts w:ascii="Arial Black" w:hAnsi="Arial Black"/>
      <w:sz w:val="40"/>
      <w:szCs w:val="40"/>
    </w:rPr>
  </w:style>
  <w:style w:type="paragraph" w:customStyle="1" w:styleId="Transaction">
    <w:name w:val="Transaction"/>
    <w:basedOn w:val="Normal"/>
    <w:rsid w:val="002871C4"/>
    <w:pPr>
      <w:spacing w:before="40" w:after="40"/>
    </w:pPr>
    <w:rPr>
      <w:rFonts w:ascii="Times New Roman" w:hAnsi="Times New Roman"/>
      <w:bCs/>
      <w:caps/>
      <w:sz w:val="18"/>
    </w:rPr>
  </w:style>
  <w:style w:type="paragraph" w:customStyle="1" w:styleId="VersionFont">
    <w:name w:val="VersionFont"/>
    <w:basedOn w:val="Normal"/>
    <w:rsid w:val="002871C4"/>
    <w:pPr>
      <w:jc w:val="right"/>
    </w:pPr>
    <w:rPr>
      <w:color w:val="FF6600"/>
    </w:rPr>
  </w:style>
  <w:style w:type="paragraph" w:customStyle="1" w:styleId="Style2">
    <w:name w:val="Style2"/>
    <w:basedOn w:val="Heading2"/>
    <w:next w:val="Heading2a"/>
    <w:rsid w:val="00F92F57"/>
  </w:style>
  <w:style w:type="paragraph" w:customStyle="1" w:styleId="TableHeading0">
    <w:name w:val="TableHeading"/>
    <w:basedOn w:val="Normal"/>
    <w:next w:val="BodyText"/>
    <w:link w:val="TableHeadingChar"/>
    <w:autoRedefine/>
    <w:qFormat/>
    <w:rsid w:val="0003389D"/>
    <w:pPr>
      <w:spacing w:before="60" w:after="60"/>
    </w:pPr>
    <w:rPr>
      <w:b/>
      <w:color w:val="FFFFFF"/>
      <w:szCs w:val="16"/>
      <w:lang w:val="en-GB"/>
    </w:rPr>
  </w:style>
  <w:style w:type="paragraph" w:customStyle="1" w:styleId="Heading1Frame">
    <w:name w:val="Heading1_Frame"/>
    <w:basedOn w:val="Heading1BlueRGB93135161"/>
    <w:link w:val="Heading1FrameChar"/>
    <w:rsid w:val="004251FB"/>
    <w:pPr>
      <w:pageBreakBefore w:val="0"/>
      <w:framePr w:w="10296" w:wrap="around" w:hAnchor="page" w:yAlign="center"/>
      <w:spacing w:before="240"/>
    </w:pPr>
    <w:rPr>
      <w:color w:val="FFFFFF"/>
      <w:sz w:val="28"/>
      <w:szCs w:val="18"/>
    </w:rPr>
  </w:style>
  <w:style w:type="paragraph" w:customStyle="1" w:styleId="BodyTextHangingIndent">
    <w:name w:val="Body Text Hanging Indent"/>
    <w:basedOn w:val="BodyText"/>
    <w:next w:val="BodyText"/>
    <w:rsid w:val="00331881"/>
    <w:pPr>
      <w:ind w:left="720"/>
    </w:pPr>
  </w:style>
  <w:style w:type="character" w:customStyle="1" w:styleId="Heading1Char">
    <w:name w:val="Heading 1 Char"/>
    <w:link w:val="Heading1"/>
    <w:rsid w:val="00C133B7"/>
    <w:rPr>
      <w:rFonts w:ascii="Arial Bold" w:hAnsi="Arial Bold" w:cs="Arial"/>
      <w:b/>
      <w:color w:val="FFFFFF"/>
      <w:sz w:val="32"/>
      <w:szCs w:val="24"/>
      <w:shd w:val="clear" w:color="auto" w:fill="336699"/>
      <w:lang w:val="en-GB"/>
    </w:rPr>
  </w:style>
  <w:style w:type="character" w:customStyle="1" w:styleId="Heading1BlueRGB93135161Char">
    <w:name w:val="Heading 1 + Blue (RGB 93 135 161) Char"/>
    <w:link w:val="Heading1BlueRGB93135161"/>
    <w:rsid w:val="00BE63B9"/>
    <w:rPr>
      <w:rFonts w:ascii="Arial Bold" w:hAnsi="Arial Bold" w:cs="Arial"/>
      <w:b/>
      <w:color w:val="5D87A1"/>
      <w:sz w:val="32"/>
      <w:szCs w:val="24"/>
      <w:shd w:val="clear" w:color="auto" w:fill="336699"/>
      <w:lang w:val="en-GB"/>
    </w:rPr>
  </w:style>
  <w:style w:type="character" w:customStyle="1" w:styleId="Heading1FrameChar">
    <w:name w:val="Heading1_Frame Char"/>
    <w:link w:val="Heading1Frame"/>
    <w:rsid w:val="00BE63B9"/>
    <w:rPr>
      <w:rFonts w:ascii="Arial Bold" w:hAnsi="Arial Bold" w:cs="Arial"/>
      <w:b/>
      <w:color w:val="FFFFFF"/>
      <w:sz w:val="28"/>
      <w:szCs w:val="18"/>
      <w:shd w:val="clear" w:color="auto" w:fill="336699"/>
      <w:lang w:val="en-GB"/>
    </w:rPr>
  </w:style>
  <w:style w:type="paragraph" w:styleId="ListParagraph">
    <w:name w:val="List Paragraph"/>
    <w:basedOn w:val="Normal"/>
    <w:uiPriority w:val="34"/>
    <w:qFormat/>
    <w:rsid w:val="00046211"/>
    <w:pPr>
      <w:numPr>
        <w:numId w:val="2"/>
      </w:numPr>
      <w:spacing w:before="60" w:after="60"/>
    </w:pPr>
    <w:rPr>
      <w:lang w:val="en-GB"/>
    </w:rPr>
  </w:style>
  <w:style w:type="paragraph" w:customStyle="1" w:styleId="CoverPage16pt">
    <w:name w:val="Cover Page 16 pt"/>
    <w:aliases w:val="Bold"/>
    <w:basedOn w:val="BodyText"/>
    <w:autoRedefine/>
    <w:rsid w:val="00B11F11"/>
    <w:pPr>
      <w:jc w:val="center"/>
    </w:pPr>
    <w:rPr>
      <w:b/>
      <w:bCs/>
      <w:sz w:val="32"/>
    </w:rPr>
  </w:style>
  <w:style w:type="paragraph" w:customStyle="1" w:styleId="ItalicBefore3ptAfter3pt">
    <w:name w:val="Italic Before: 3 pt After: 3 pt"/>
    <w:basedOn w:val="Normal"/>
    <w:autoRedefine/>
    <w:rsid w:val="00E57B6B"/>
    <w:pPr>
      <w:spacing w:before="60" w:after="60"/>
    </w:pPr>
    <w:rPr>
      <w:i/>
      <w:iCs/>
      <w:szCs w:val="20"/>
    </w:rPr>
  </w:style>
  <w:style w:type="paragraph" w:customStyle="1" w:styleId="TitleText20ptBoldCenteredSingle">
    <w:name w:val="TitleText 20 pt Bold Centered Single"/>
    <w:basedOn w:val="BodyText"/>
    <w:autoRedefine/>
    <w:rsid w:val="00D1661F"/>
    <w:pPr>
      <w:jc w:val="center"/>
    </w:pPr>
    <w:rPr>
      <w:b/>
      <w:bCs/>
      <w:sz w:val="40"/>
      <w:szCs w:val="20"/>
    </w:rPr>
  </w:style>
  <w:style w:type="character" w:customStyle="1" w:styleId="BodyTextCharacter">
    <w:name w:val="Body Text Character"/>
    <w:rsid w:val="00407875"/>
    <w:rPr>
      <w:rFonts w:ascii="Arial" w:eastAsia="Times" w:hAnsi="Arial"/>
      <w:sz w:val="18"/>
      <w:szCs w:val="24"/>
      <w:lang w:val="en-US" w:eastAsia="en-US" w:bidi="ar-SA"/>
    </w:rPr>
  </w:style>
  <w:style w:type="paragraph" w:customStyle="1" w:styleId="BulletBefore24ptAfter24pt">
    <w:name w:val="Bullet Before: 2.4 pt After: 2.4 pt"/>
    <w:basedOn w:val="Normal"/>
    <w:rsid w:val="0036445A"/>
    <w:pPr>
      <w:spacing w:before="48" w:after="48"/>
    </w:pPr>
    <w:rPr>
      <w:szCs w:val="20"/>
    </w:rPr>
  </w:style>
  <w:style w:type="paragraph" w:customStyle="1" w:styleId="StyleTable-ColHeadBackground1">
    <w:name w:val="Style Table - Col. Head + Background 1"/>
    <w:basedOn w:val="Table-ColHead"/>
    <w:rsid w:val="00A13287"/>
    <w:rPr>
      <w:color w:val="FFFFFF"/>
    </w:rPr>
  </w:style>
  <w:style w:type="numbering" w:customStyle="1" w:styleId="StyleBulletedLeft049Hanging025">
    <w:name w:val="Style Bulleted  Left:  0.49&quot; Hanging:  0.25..."/>
    <w:basedOn w:val="NoList"/>
    <w:rsid w:val="00210F9F"/>
    <w:pPr>
      <w:numPr>
        <w:numId w:val="5"/>
      </w:numPr>
    </w:pPr>
  </w:style>
  <w:style w:type="paragraph" w:customStyle="1" w:styleId="StyleTableTextLeft002Right002Before0pt">
    <w:name w:val="Style Table Text + Left:  0.02&quot; Right:  0.02&quot; Before:  0 pt"/>
    <w:basedOn w:val="TableText"/>
    <w:rsid w:val="00210F9F"/>
    <w:pPr>
      <w:spacing w:before="0"/>
    </w:pPr>
    <w:rPr>
      <w:szCs w:val="20"/>
    </w:rPr>
  </w:style>
  <w:style w:type="numbering" w:customStyle="1" w:styleId="StyleOutlinenumberedCourierNewDarkBlueLeft049Hangi">
    <w:name w:val="Style Outline numbered Courier New Dark Blue Left:  0.49&quot; Hangi..."/>
    <w:basedOn w:val="NoList"/>
    <w:rsid w:val="005F390F"/>
    <w:pPr>
      <w:numPr>
        <w:numId w:val="6"/>
      </w:numPr>
    </w:pPr>
  </w:style>
  <w:style w:type="numbering" w:customStyle="1" w:styleId="StyleOutlinenumberedLeft049Hangi10">
    <w:name w:val="Style Outline numbered Left:  0.49&quot; Hangi...1"/>
    <w:basedOn w:val="NoList"/>
    <w:rsid w:val="005F390F"/>
    <w:pPr>
      <w:numPr>
        <w:numId w:val="7"/>
      </w:numPr>
    </w:pPr>
  </w:style>
  <w:style w:type="numbering" w:customStyle="1" w:styleId="StyleOutlinenumberedLeft049Hangi1">
    <w:name w:val="Style Outline numbered  Left:  0.49&quot; Hangi...1"/>
    <w:basedOn w:val="NoList"/>
    <w:rsid w:val="006731EF"/>
    <w:pPr>
      <w:numPr>
        <w:numId w:val="8"/>
      </w:numPr>
    </w:pPr>
  </w:style>
  <w:style w:type="paragraph" w:customStyle="1" w:styleId="BulletedListBeforeAfter24pt">
    <w:name w:val="Bulleted List Before/After 2.4 pt"/>
    <w:basedOn w:val="ListParagraph"/>
    <w:rsid w:val="006C4F30"/>
    <w:pPr>
      <w:spacing w:before="48" w:after="48"/>
    </w:pPr>
    <w:rPr>
      <w:szCs w:val="20"/>
    </w:rPr>
  </w:style>
  <w:style w:type="paragraph" w:customStyle="1" w:styleId="HeadingNoNumber">
    <w:name w:val="Heading NoNumber"/>
    <w:basedOn w:val="Heading1"/>
    <w:next w:val="BodyText"/>
    <w:link w:val="HeadingNoNumberChar"/>
    <w:rsid w:val="006C0EA3"/>
    <w:pPr>
      <w:pageBreakBefore w:val="0"/>
      <w:numPr>
        <w:numId w:val="0"/>
      </w:numPr>
      <w:ind w:left="86" w:right="86"/>
    </w:pPr>
  </w:style>
  <w:style w:type="paragraph" w:customStyle="1" w:styleId="BulletedCustom">
    <w:name w:val="Bulleted Custom"/>
    <w:basedOn w:val="ListParagraph"/>
    <w:link w:val="BulletedCustomChar"/>
    <w:qFormat/>
    <w:rsid w:val="002F44E2"/>
    <w:pPr>
      <w:numPr>
        <w:numId w:val="9"/>
      </w:numPr>
      <w:tabs>
        <w:tab w:val="clear" w:pos="360"/>
      </w:tabs>
      <w:spacing w:beforeLines="20" w:before="48" w:afterLines="20" w:after="48"/>
      <w:ind w:left="1080"/>
    </w:pPr>
    <w:rPr>
      <w:szCs w:val="20"/>
    </w:rPr>
  </w:style>
  <w:style w:type="character" w:customStyle="1" w:styleId="HeadingNoNumberChar">
    <w:name w:val="Heading NoNumber Char"/>
    <w:link w:val="HeadingNoNumber"/>
    <w:rsid w:val="006C0EA3"/>
    <w:rPr>
      <w:rFonts w:ascii="Arial Bold" w:hAnsi="Arial Bold" w:cs="Arial"/>
      <w:b/>
      <w:color w:val="FFFFFF"/>
      <w:sz w:val="32"/>
      <w:szCs w:val="24"/>
      <w:shd w:val="clear" w:color="auto" w:fill="336699"/>
      <w:lang w:val="en-GB"/>
    </w:rPr>
  </w:style>
  <w:style w:type="paragraph" w:customStyle="1" w:styleId="CaptionCustom">
    <w:name w:val="Caption Custom"/>
    <w:basedOn w:val="CaptionNotBoldCentered"/>
    <w:qFormat/>
    <w:rsid w:val="00AE3AC8"/>
    <w:pPr>
      <w:keepNext/>
    </w:pPr>
  </w:style>
  <w:style w:type="character" w:customStyle="1" w:styleId="BulletedCustomChar">
    <w:name w:val="Bulleted Custom Char"/>
    <w:link w:val="BulletedCustom"/>
    <w:rsid w:val="002F44E2"/>
    <w:rPr>
      <w:rFonts w:ascii="Arial" w:hAnsi="Arial"/>
      <w:lang w:val="en-GB"/>
    </w:rPr>
  </w:style>
  <w:style w:type="paragraph" w:customStyle="1" w:styleId="BulletedNormal">
    <w:name w:val="Bulleted Normal"/>
    <w:basedOn w:val="BodyText"/>
    <w:link w:val="BulletedNormalChar"/>
    <w:rsid w:val="005A66ED"/>
    <w:pPr>
      <w:numPr>
        <w:numId w:val="10"/>
      </w:numPr>
    </w:pPr>
  </w:style>
  <w:style w:type="character" w:customStyle="1" w:styleId="TOC1Char">
    <w:name w:val="TOC 1 Char"/>
    <w:link w:val="TOC1"/>
    <w:uiPriority w:val="39"/>
    <w:rsid w:val="000D009F"/>
    <w:rPr>
      <w:rFonts w:ascii="Arial" w:hAnsi="Arial" w:cs="Arial"/>
      <w:noProof/>
      <w:sz w:val="18"/>
      <w:szCs w:val="18"/>
    </w:rPr>
  </w:style>
  <w:style w:type="character" w:customStyle="1" w:styleId="BulletedNormalChar">
    <w:name w:val="Bulleted Normal Char"/>
    <w:link w:val="BulletedNormal"/>
    <w:rsid w:val="005A66ED"/>
    <w:rPr>
      <w:rFonts w:ascii="Arial" w:eastAsia="Times" w:hAnsi="Arial"/>
      <w:szCs w:val="24"/>
      <w:lang w:val="en-GB"/>
    </w:rPr>
  </w:style>
  <w:style w:type="character" w:customStyle="1" w:styleId="TOC2Char">
    <w:name w:val="TOC 2 Char"/>
    <w:link w:val="TOC2"/>
    <w:uiPriority w:val="39"/>
    <w:rsid w:val="0024090F"/>
    <w:rPr>
      <w:rFonts w:ascii="Arial" w:hAnsi="Arial" w:cs="Arial"/>
      <w:noProof/>
      <w:sz w:val="18"/>
      <w:szCs w:val="18"/>
    </w:rPr>
  </w:style>
  <w:style w:type="character" w:customStyle="1" w:styleId="TOC2ndlevelChar">
    <w:name w:val="TOC (2nd level) Char"/>
    <w:link w:val="TOC2ndlevel"/>
    <w:rsid w:val="0082173B"/>
    <w:rPr>
      <w:rFonts w:ascii="Arial" w:hAnsi="Arial"/>
      <w:color w:val="000000"/>
      <w:szCs w:val="24"/>
    </w:rPr>
  </w:style>
  <w:style w:type="character" w:customStyle="1" w:styleId="TOC3Char">
    <w:name w:val="TOC 3 Char"/>
    <w:link w:val="TOC3"/>
    <w:uiPriority w:val="39"/>
    <w:rsid w:val="000D009F"/>
    <w:rPr>
      <w:rFonts w:ascii="Arial" w:hAnsi="Arial"/>
      <w:noProof/>
      <w:color w:val="000000"/>
      <w:sz w:val="18"/>
      <w:szCs w:val="24"/>
    </w:rPr>
  </w:style>
  <w:style w:type="paragraph" w:customStyle="1" w:styleId="CVGTableText">
    <w:name w:val="CVG Table Text"/>
    <w:basedOn w:val="BodyText"/>
    <w:rsid w:val="005D46AE"/>
    <w:pPr>
      <w:overflowPunct w:val="0"/>
      <w:autoSpaceDE w:val="0"/>
      <w:autoSpaceDN w:val="0"/>
      <w:adjustRightInd w:val="0"/>
      <w:spacing w:before="0" w:after="0"/>
      <w:ind w:left="28" w:right="28"/>
      <w:textAlignment w:val="baseline"/>
    </w:pPr>
    <w:rPr>
      <w:rFonts w:ascii="Verdana" w:hAnsi="Verdana"/>
      <w:szCs w:val="20"/>
    </w:rPr>
  </w:style>
  <w:style w:type="numbering" w:customStyle="1" w:styleId="BullettedList">
    <w:name w:val="Bulletted List"/>
    <w:basedOn w:val="NoList"/>
    <w:rsid w:val="005F4B31"/>
    <w:pPr>
      <w:numPr>
        <w:numId w:val="12"/>
      </w:numPr>
    </w:pPr>
  </w:style>
  <w:style w:type="paragraph" w:styleId="Caption">
    <w:name w:val="caption"/>
    <w:basedOn w:val="Normal"/>
    <w:next w:val="Normal"/>
    <w:rsid w:val="006728EE"/>
    <w:pPr>
      <w:spacing w:before="0" w:after="200"/>
    </w:pPr>
    <w:rPr>
      <w:b/>
      <w:bCs/>
      <w:color w:val="4F81BD"/>
      <w:sz w:val="18"/>
      <w:szCs w:val="18"/>
    </w:rPr>
  </w:style>
  <w:style w:type="paragraph" w:customStyle="1" w:styleId="TableHeadingSide">
    <w:name w:val="TableHeadingSide"/>
    <w:basedOn w:val="TableHeading0"/>
    <w:next w:val="BodyText"/>
    <w:link w:val="TableHeadingSideChar"/>
    <w:rsid w:val="00DD4ECA"/>
    <w:pPr>
      <w:jc w:val="right"/>
    </w:pPr>
  </w:style>
  <w:style w:type="character" w:customStyle="1" w:styleId="TableHeadingChar">
    <w:name w:val="TableHeading Char"/>
    <w:link w:val="TableHeading0"/>
    <w:rsid w:val="00DD4ECA"/>
    <w:rPr>
      <w:rFonts w:ascii="Arial" w:hAnsi="Arial"/>
      <w:b/>
      <w:color w:val="FFFFFF"/>
      <w:szCs w:val="16"/>
      <w:lang w:val="en-GB"/>
    </w:rPr>
  </w:style>
  <w:style w:type="character" w:customStyle="1" w:styleId="TableHeadingSideChar">
    <w:name w:val="TableHeadingSide Char"/>
    <w:link w:val="TableHeadingSide"/>
    <w:rsid w:val="00DD4ECA"/>
    <w:rPr>
      <w:rFonts w:ascii="Arial" w:hAnsi="Arial"/>
      <w:b/>
      <w:color w:val="FFFFFF"/>
      <w:szCs w:val="16"/>
      <w:lang w:val="en-GB"/>
    </w:rPr>
  </w:style>
  <w:style w:type="paragraph" w:customStyle="1" w:styleId="Heading2NoNumber">
    <w:name w:val="Heading2 NoNumber"/>
    <w:basedOn w:val="Heading2"/>
    <w:rsid w:val="001D5B99"/>
    <w:pPr>
      <w:numPr>
        <w:ilvl w:val="0"/>
        <w:numId w:val="0"/>
      </w:numPr>
    </w:pPr>
  </w:style>
  <w:style w:type="paragraph" w:customStyle="1" w:styleId="TableHeader-Level2">
    <w:name w:val="TableHeader-Level2"/>
    <w:basedOn w:val="Normal"/>
    <w:rsid w:val="00D278EB"/>
    <w:pPr>
      <w:shd w:val="pct15" w:color="auto" w:fill="FFFFFF"/>
      <w:spacing w:before="0" w:after="0"/>
    </w:pPr>
    <w:rPr>
      <w:b/>
      <w:bCs/>
      <w:i/>
      <w:iCs/>
      <w:color w:val="000000"/>
      <w:sz w:val="18"/>
      <w:szCs w:val="20"/>
    </w:rPr>
  </w:style>
  <w:style w:type="paragraph" w:customStyle="1" w:styleId="TableHeader-Level3">
    <w:name w:val="TableHeader-Level3"/>
    <w:basedOn w:val="Normal"/>
    <w:rsid w:val="00D278EB"/>
    <w:pPr>
      <w:shd w:val="pct15" w:color="auto" w:fill="FFFFFF"/>
      <w:spacing w:before="0" w:after="0"/>
    </w:pPr>
    <w:rPr>
      <w:b/>
      <w:bCs/>
      <w:i/>
      <w:iCs/>
      <w:color w:val="000000"/>
      <w:sz w:val="16"/>
      <w:szCs w:val="20"/>
    </w:rPr>
  </w:style>
  <w:style w:type="character" w:customStyle="1" w:styleId="BodyText3Char">
    <w:name w:val="Body Text 3 Char"/>
    <w:link w:val="BodyText3"/>
    <w:rsid w:val="00EB152E"/>
    <w:rPr>
      <w:rFonts w:ascii="Arial" w:hAnsi="Arial"/>
      <w:sz w:val="16"/>
      <w:szCs w:val="16"/>
    </w:rPr>
  </w:style>
  <w:style w:type="character" w:customStyle="1" w:styleId="TableDMNAMEChar">
    <w:name w:val="Table: DM NAME Char"/>
    <w:link w:val="TableDMNAME"/>
    <w:rsid w:val="00D522B0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os7247\AppData\Local\Apps\2.0\B90C1L5B.3WD\8RO7702K.G12\path..tion_5199597888f5cd32_0001.0006_49e3ee141df80b79\VUI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EA9406B3E514EA8851040832F3E3B" ma:contentTypeVersion="0" ma:contentTypeDescription="Create a new document." ma:contentTypeScope="" ma:versionID="21398327042fee32b58c80f3417990f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4C417-98C3-4D7A-BC8E-A9592AECC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5B11F8-16B9-4F42-BC3F-6241554FB4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88912B-9E3A-45D8-8C88-136C9C155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8045E65-49CC-44BC-A6D1-008C8CAA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VUITemplate.dot</Template>
  <TotalTime>2</TotalTime>
  <Pages>37</Pages>
  <Words>5650</Words>
  <Characters>32209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Specification</vt:lpstr>
    </vt:vector>
  </TitlesOfParts>
  <Company>Convergys</Company>
  <LinksUpToDate>false</LinksUpToDate>
  <CharactersWithSpaces>37784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Specification</dc:title>
  <dc:subject/>
  <dc:creator>PathMaker User</dc:creator>
  <cp:keywords/>
  <cp:lastModifiedBy>Jeff Kosa</cp:lastModifiedBy>
  <cp:revision>2</cp:revision>
  <cp:lastPrinted>2008-04-17T20:02:00Z</cp:lastPrinted>
  <dcterms:created xsi:type="dcterms:W3CDTF">2016-01-08T18:33:00Z</dcterms:created>
  <dcterms:modified xsi:type="dcterms:W3CDTF">2016-01-08T18:35:00Z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Technical Specification</vt:lpwstr>
  </property>
  <property fmtid="{D5CDD505-2E9C-101B-9397-08002B2CF9AE}" pid="3" name="Status">
    <vt:lpwstr>Draft</vt:lpwstr>
  </property>
  <property fmtid="{D5CDD505-2E9C-101B-9397-08002B2CF9AE}" pid="4" name="Client">
    <vt:lpwstr>[Edit Custom Properties - Client Name]</vt:lpwstr>
  </property>
  <property fmtid="{D5CDD505-2E9C-101B-9397-08002B2CF9AE}" pid="5" name="Project">
    <vt:lpwstr>[Edit Custom Properties - Project Name]</vt:lpwstr>
  </property>
  <property fmtid="{D5CDD505-2E9C-101B-9397-08002B2CF9AE}" pid="6" name="Division">
    <vt:lpwstr>CIT Professional Services</vt:lpwstr>
  </property>
  <property fmtid="{D5CDD505-2E9C-101B-9397-08002B2CF9AE}" pid="7" name="Department">
    <vt:lpwstr>Enterprise Solutions</vt:lpwstr>
  </property>
  <property fmtid="{D5CDD505-2E9C-101B-9397-08002B2CF9AE}" pid="8" name="Source">
    <vt:lpwstr>Add Link to File in SVN repository</vt:lpwstr>
  </property>
  <property fmtid="{D5CDD505-2E9C-101B-9397-08002B2CF9AE}" pid="9" name="Document Version">
    <vt:lpwstr>Version 0.1</vt:lpwstr>
  </property>
  <property fmtid="{D5CDD505-2E9C-101B-9397-08002B2CF9AE}" pid="10" name="Owner">
    <vt:lpwstr> </vt:lpwstr>
  </property>
  <property fmtid="{D5CDD505-2E9C-101B-9397-08002B2CF9AE}" pid="11" name="Version Date">
    <vt:lpwstr>[date]</vt:lpwstr>
  </property>
</Properties>
</file>